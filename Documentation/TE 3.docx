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02"/>
        <w:gridCol w:w="6976"/>
      </w:tblGrid>
      <w:tr w:rsidR="00B545EA" w:rsidRPr="00002528" w14:paraId="35ADB761" w14:textId="77777777" w:rsidTr="00312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78" w:type="dxa"/>
            <w:gridSpan w:val="2"/>
          </w:tcPr>
          <w:p w14:paraId="35025618" w14:textId="28EA6350" w:rsidR="00B545EA" w:rsidRPr="00002528" w:rsidRDefault="007813C3" w:rsidP="00B545EA">
            <w:pPr>
              <w:jc w:val="center"/>
              <w:rPr>
                <w:lang w:val="fr-CH"/>
              </w:rPr>
            </w:pPr>
            <w:r>
              <w:rPr>
                <w:sz w:val="32"/>
                <w:szCs w:val="36"/>
                <w:lang w:val="fr-CH"/>
              </w:rPr>
              <w:t xml:space="preserve">WEBA </w:t>
            </w:r>
            <w:r w:rsidR="002A079F">
              <w:rPr>
                <w:sz w:val="32"/>
                <w:szCs w:val="36"/>
                <w:lang w:val="fr-CH"/>
              </w:rPr>
              <w:t>–</w:t>
            </w:r>
            <w:r>
              <w:rPr>
                <w:sz w:val="32"/>
                <w:szCs w:val="36"/>
                <w:lang w:val="fr-CH"/>
              </w:rPr>
              <w:t xml:space="preserve"> </w:t>
            </w:r>
            <w:r w:rsidR="00B545EA" w:rsidRPr="00002528">
              <w:rPr>
                <w:sz w:val="32"/>
                <w:szCs w:val="36"/>
                <w:lang w:val="fr-CH"/>
              </w:rPr>
              <w:t xml:space="preserve">Test </w:t>
            </w:r>
            <w:r w:rsidR="007C4FFA">
              <w:rPr>
                <w:sz w:val="32"/>
                <w:szCs w:val="36"/>
                <w:lang w:val="fr-CH"/>
              </w:rPr>
              <w:t>3</w:t>
            </w:r>
          </w:p>
        </w:tc>
      </w:tr>
      <w:tr w:rsidR="00B545EA" w:rsidRPr="00002528" w14:paraId="7A7EE8D7" w14:textId="77777777" w:rsidTr="00917C56">
        <w:tc>
          <w:tcPr>
            <w:tcW w:w="2802" w:type="dxa"/>
          </w:tcPr>
          <w:p w14:paraId="6460C3DA" w14:textId="2A9CCF33" w:rsidR="00B545EA" w:rsidRPr="00002528" w:rsidRDefault="00B545EA" w:rsidP="00B545EA">
            <w:pPr>
              <w:rPr>
                <w:rStyle w:val="Accentuation"/>
                <w:lang w:val="fr-CH"/>
              </w:rPr>
            </w:pPr>
            <w:r w:rsidRPr="00002528">
              <w:rPr>
                <w:lang w:val="fr-CH"/>
              </w:rPr>
              <w:t>Nom et prénom</w:t>
            </w:r>
            <w:r w:rsidR="000C5F64">
              <w:rPr>
                <w:lang w:val="fr-CH"/>
              </w:rPr>
              <w:t xml:space="preserve"> des deux étudiant-e-s</w:t>
            </w:r>
          </w:p>
        </w:tc>
        <w:tc>
          <w:tcPr>
            <w:tcW w:w="6976" w:type="dxa"/>
          </w:tcPr>
          <w:p w14:paraId="5D895458" w14:textId="77777777" w:rsidR="00B545EA" w:rsidRDefault="000E64C7" w:rsidP="00B545EA">
            <w:pPr>
              <w:rPr>
                <w:lang w:val="fr-CH"/>
              </w:rPr>
            </w:pPr>
            <w:r>
              <w:rPr>
                <w:lang w:val="fr-CH"/>
              </w:rPr>
              <w:t>Filipe Dias Morais</w:t>
            </w:r>
          </w:p>
          <w:p w14:paraId="6F466433" w14:textId="53B00F84" w:rsidR="000E64C7" w:rsidRPr="00002528" w:rsidRDefault="000E64C7" w:rsidP="00B545EA">
            <w:pPr>
              <w:rPr>
                <w:lang w:val="fr-CH"/>
              </w:rPr>
            </w:pPr>
            <w:r>
              <w:rPr>
                <w:lang w:val="fr-CH"/>
              </w:rPr>
              <w:t xml:space="preserve">Luca </w:t>
            </w:r>
            <w:proofErr w:type="spellStart"/>
            <w:r>
              <w:rPr>
                <w:lang w:val="fr-CH"/>
              </w:rPr>
              <w:t>Bohlen</w:t>
            </w:r>
            <w:proofErr w:type="spellEnd"/>
          </w:p>
        </w:tc>
      </w:tr>
    </w:tbl>
    <w:p w14:paraId="2F0DC648" w14:textId="77777777" w:rsidR="00B545EA" w:rsidRPr="00002528" w:rsidRDefault="00B545EA" w:rsidP="00970237">
      <w:pPr>
        <w:pStyle w:val="Titre1"/>
        <w:rPr>
          <w:lang w:val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02"/>
        <w:gridCol w:w="6976"/>
      </w:tblGrid>
      <w:tr w:rsidR="00AD3D86" w:rsidRPr="00002528" w14:paraId="42D9094A" w14:textId="77777777" w:rsidTr="00C12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78" w:type="dxa"/>
            <w:gridSpan w:val="2"/>
          </w:tcPr>
          <w:p w14:paraId="3C271839" w14:textId="45E20A56" w:rsidR="00AD3D86" w:rsidRPr="00002528" w:rsidRDefault="00AD3D86" w:rsidP="00C129AA">
            <w:pPr>
              <w:jc w:val="center"/>
              <w:rPr>
                <w:lang w:val="fr-CH"/>
              </w:rPr>
            </w:pPr>
            <w:r w:rsidRPr="00002528">
              <w:rPr>
                <w:lang w:val="fr-CH"/>
              </w:rPr>
              <w:t>Modalités</w:t>
            </w:r>
          </w:p>
        </w:tc>
      </w:tr>
      <w:tr w:rsidR="00A55F55" w:rsidRPr="00002528" w14:paraId="35177F0E" w14:textId="77777777" w:rsidTr="0007340B">
        <w:tc>
          <w:tcPr>
            <w:tcW w:w="2802" w:type="dxa"/>
          </w:tcPr>
          <w:p w14:paraId="74141936" w14:textId="31C795A6" w:rsidR="00A55F55" w:rsidRPr="00002528" w:rsidRDefault="00A55F55" w:rsidP="0007340B">
            <w:pPr>
              <w:jc w:val="left"/>
              <w:rPr>
                <w:lang w:val="fr-CH"/>
              </w:rPr>
            </w:pPr>
            <w:r>
              <w:rPr>
                <w:lang w:val="fr-CH"/>
              </w:rPr>
              <w:t>Type de travail</w:t>
            </w:r>
          </w:p>
        </w:tc>
        <w:tc>
          <w:tcPr>
            <w:tcW w:w="6976" w:type="dxa"/>
          </w:tcPr>
          <w:p w14:paraId="421830DE" w14:textId="517847FA" w:rsidR="00A55F55" w:rsidRPr="00002528" w:rsidRDefault="00242F80" w:rsidP="00C129AA">
            <w:pPr>
              <w:rPr>
                <w:lang w:val="fr-CH"/>
              </w:rPr>
            </w:pPr>
            <w:r>
              <w:rPr>
                <w:lang w:val="fr-CH"/>
              </w:rPr>
              <w:t>Projet en g</w:t>
            </w:r>
            <w:r w:rsidR="009B7F8E">
              <w:rPr>
                <w:lang w:val="fr-CH"/>
              </w:rPr>
              <w:t xml:space="preserve">roupe de </w:t>
            </w:r>
            <w:r w:rsidR="000560C3">
              <w:rPr>
                <w:lang w:val="fr-CH"/>
              </w:rPr>
              <w:t>deux</w:t>
            </w:r>
          </w:p>
        </w:tc>
      </w:tr>
      <w:tr w:rsidR="00AD3D86" w:rsidRPr="00002528" w14:paraId="0E4F6DA8" w14:textId="77777777" w:rsidTr="0007340B">
        <w:tc>
          <w:tcPr>
            <w:tcW w:w="2802" w:type="dxa"/>
          </w:tcPr>
          <w:p w14:paraId="080E9F6F" w14:textId="7751ACF6" w:rsidR="00AD3D86" w:rsidRPr="00002528" w:rsidRDefault="00AD3D86" w:rsidP="0007340B">
            <w:pPr>
              <w:jc w:val="left"/>
              <w:rPr>
                <w:lang w:val="fr-CH"/>
              </w:rPr>
            </w:pPr>
            <w:r w:rsidRPr="00002528">
              <w:rPr>
                <w:lang w:val="fr-CH"/>
              </w:rPr>
              <w:t>Fichiers sources</w:t>
            </w:r>
          </w:p>
        </w:tc>
        <w:tc>
          <w:tcPr>
            <w:tcW w:w="6976" w:type="dxa"/>
          </w:tcPr>
          <w:p w14:paraId="34071222" w14:textId="3179D414" w:rsidR="00AD3D86" w:rsidRPr="00002528" w:rsidRDefault="00756AF6" w:rsidP="00C129AA">
            <w:pPr>
              <w:rPr>
                <w:lang w:val="fr-CH"/>
              </w:rPr>
            </w:pPr>
            <w:r>
              <w:rPr>
                <w:lang w:val="fr-CH"/>
              </w:rPr>
              <w:t>Documentation d’exemple</w:t>
            </w:r>
          </w:p>
        </w:tc>
      </w:tr>
      <w:tr w:rsidR="00AD3D86" w:rsidRPr="00002528" w14:paraId="5E50B871" w14:textId="77777777" w:rsidTr="0007340B">
        <w:tc>
          <w:tcPr>
            <w:tcW w:w="2802" w:type="dxa"/>
          </w:tcPr>
          <w:p w14:paraId="704D7969" w14:textId="103016F9" w:rsidR="00AD3D86" w:rsidRPr="00002528" w:rsidRDefault="00AD3D86" w:rsidP="0007340B">
            <w:pPr>
              <w:jc w:val="left"/>
              <w:rPr>
                <w:lang w:val="fr-CH"/>
              </w:rPr>
            </w:pPr>
            <w:r w:rsidRPr="00002528">
              <w:rPr>
                <w:lang w:val="fr-CH"/>
              </w:rPr>
              <w:t>À rendre</w:t>
            </w:r>
          </w:p>
        </w:tc>
        <w:tc>
          <w:tcPr>
            <w:tcW w:w="6976" w:type="dxa"/>
          </w:tcPr>
          <w:p w14:paraId="6061195B" w14:textId="5572DA90" w:rsidR="00E663CE" w:rsidRDefault="00FC1DDD" w:rsidP="00205D69">
            <w:pPr>
              <w:pStyle w:val="Paragraphedeliste"/>
              <w:numPr>
                <w:ilvl w:val="0"/>
                <w:numId w:val="32"/>
              </w:numPr>
              <w:jc w:val="left"/>
            </w:pPr>
            <w:r>
              <w:t>Application fonctionnelle selon le présent cahier des charges</w:t>
            </w:r>
          </w:p>
          <w:p w14:paraId="323798CF" w14:textId="37497F8F" w:rsidR="00205D69" w:rsidRDefault="00205D69" w:rsidP="00205D69">
            <w:pPr>
              <w:pStyle w:val="Paragraphedeliste"/>
              <w:numPr>
                <w:ilvl w:val="0"/>
                <w:numId w:val="32"/>
              </w:numPr>
              <w:jc w:val="left"/>
            </w:pPr>
            <w:r>
              <w:t>Un script SQL permettant de créer votre base de données</w:t>
            </w:r>
          </w:p>
          <w:p w14:paraId="1956701A" w14:textId="2C0C76FE" w:rsidR="00FC1DDD" w:rsidRDefault="008A3518" w:rsidP="00FC1DDD">
            <w:pPr>
              <w:pStyle w:val="Paragraphedeliste"/>
              <w:numPr>
                <w:ilvl w:val="0"/>
                <w:numId w:val="32"/>
              </w:numPr>
              <w:jc w:val="left"/>
            </w:pPr>
            <w:r>
              <w:t>Votre d</w:t>
            </w:r>
            <w:r w:rsidR="00FC1DDD">
              <w:t>ocumentation</w:t>
            </w:r>
          </w:p>
          <w:p w14:paraId="6737AF66" w14:textId="5821ADA7" w:rsidR="00A254B9" w:rsidRPr="002A079F" w:rsidRDefault="00A254B9" w:rsidP="00FC1DDD">
            <w:pPr>
              <w:pStyle w:val="Paragraphedeliste"/>
              <w:numPr>
                <w:ilvl w:val="0"/>
                <w:numId w:val="32"/>
              </w:numPr>
              <w:jc w:val="left"/>
            </w:pPr>
            <w:r>
              <w:t>Collection Postman permettant de tester au moins 3 URLs de votre API</w:t>
            </w:r>
          </w:p>
        </w:tc>
      </w:tr>
      <w:tr w:rsidR="00AD3D86" w:rsidRPr="00002528" w14:paraId="1F30AF94" w14:textId="77777777" w:rsidTr="0007340B">
        <w:tc>
          <w:tcPr>
            <w:tcW w:w="2802" w:type="dxa"/>
          </w:tcPr>
          <w:p w14:paraId="32FD2886" w14:textId="52B8E8B4" w:rsidR="00AD3D86" w:rsidRPr="00002528" w:rsidRDefault="00E830F0" w:rsidP="0007340B">
            <w:pPr>
              <w:jc w:val="left"/>
              <w:rPr>
                <w:lang w:val="fr-CH"/>
              </w:rPr>
            </w:pPr>
            <w:r w:rsidRPr="00002528">
              <w:rPr>
                <w:lang w:val="fr-CH"/>
              </w:rPr>
              <w:t xml:space="preserve">Moyens </w:t>
            </w:r>
            <w:r w:rsidR="00AD3D86" w:rsidRPr="00002528">
              <w:rPr>
                <w:lang w:val="fr-CH"/>
              </w:rPr>
              <w:t>d’aide</w:t>
            </w:r>
          </w:p>
        </w:tc>
        <w:tc>
          <w:tcPr>
            <w:tcW w:w="6976" w:type="dxa"/>
          </w:tcPr>
          <w:p w14:paraId="35086C54" w14:textId="6B6B4F81" w:rsidR="002A079F" w:rsidRPr="00002528" w:rsidRDefault="00BB43B0" w:rsidP="00C129AA">
            <w:pPr>
              <w:rPr>
                <w:lang w:val="fr-CH"/>
              </w:rPr>
            </w:pPr>
            <w:r>
              <w:rPr>
                <w:lang w:val="fr-CH"/>
              </w:rPr>
              <w:t>Tout, sauf les autres groupes</w:t>
            </w:r>
          </w:p>
        </w:tc>
      </w:tr>
      <w:tr w:rsidR="00AD3D86" w:rsidRPr="00002528" w14:paraId="0D86FECC" w14:textId="77777777" w:rsidTr="0007340B">
        <w:tc>
          <w:tcPr>
            <w:tcW w:w="2802" w:type="dxa"/>
          </w:tcPr>
          <w:p w14:paraId="089D72FD" w14:textId="6023905A" w:rsidR="00AD3D86" w:rsidRPr="00002528" w:rsidRDefault="00AD3D86" w:rsidP="0007340B">
            <w:pPr>
              <w:jc w:val="left"/>
              <w:rPr>
                <w:lang w:val="fr-CH"/>
              </w:rPr>
            </w:pPr>
            <w:r w:rsidRPr="00002528">
              <w:rPr>
                <w:lang w:val="fr-CH"/>
              </w:rPr>
              <w:t>Nombre total de points</w:t>
            </w:r>
          </w:p>
        </w:tc>
        <w:tc>
          <w:tcPr>
            <w:tcW w:w="6976" w:type="dxa"/>
          </w:tcPr>
          <w:p w14:paraId="1B510058" w14:textId="3632E2F0" w:rsidR="00AD3D86" w:rsidRPr="00002528" w:rsidRDefault="00B85C16" w:rsidP="00C129AA">
            <w:pPr>
              <w:rPr>
                <w:lang w:val="fr-CH"/>
              </w:rPr>
            </w:pPr>
            <w:r>
              <w:rPr>
                <w:lang w:val="fr-CH"/>
              </w:rPr>
              <w:t>93</w:t>
            </w:r>
          </w:p>
        </w:tc>
      </w:tr>
    </w:tbl>
    <w:p w14:paraId="3263FEFF" w14:textId="4998CA5E" w:rsidR="00771B94" w:rsidRDefault="00771B94" w:rsidP="00970237">
      <w:pPr>
        <w:pStyle w:val="Titre1"/>
        <w:rPr>
          <w:lang w:val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02"/>
        <w:gridCol w:w="6976"/>
      </w:tblGrid>
      <w:tr w:rsidR="00771B94" w:rsidRPr="00002528" w14:paraId="5B0DF323" w14:textId="77777777" w:rsidTr="008C7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78" w:type="dxa"/>
            <w:gridSpan w:val="2"/>
          </w:tcPr>
          <w:p w14:paraId="420F2BBE" w14:textId="4D78F348" w:rsidR="00771B94" w:rsidRPr="00002528" w:rsidRDefault="00771B94" w:rsidP="008C71B6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Résultat</w:t>
            </w:r>
          </w:p>
        </w:tc>
      </w:tr>
      <w:tr w:rsidR="00771B94" w:rsidRPr="00002528" w14:paraId="6F9FF05C" w14:textId="77777777" w:rsidTr="008C71B6">
        <w:tc>
          <w:tcPr>
            <w:tcW w:w="2802" w:type="dxa"/>
          </w:tcPr>
          <w:p w14:paraId="41355AC2" w14:textId="6687543F" w:rsidR="00771B94" w:rsidRPr="00002528" w:rsidRDefault="007E4F44" w:rsidP="008C71B6">
            <w:pPr>
              <w:jc w:val="left"/>
              <w:rPr>
                <w:lang w:val="fr-CH"/>
              </w:rPr>
            </w:pPr>
            <w:r>
              <w:rPr>
                <w:lang w:val="fr-CH"/>
              </w:rPr>
              <w:t>P</w:t>
            </w:r>
            <w:r w:rsidR="00771B94">
              <w:rPr>
                <w:lang w:val="fr-CH"/>
              </w:rPr>
              <w:t>oints obtenu</w:t>
            </w:r>
            <w:r w:rsidR="00005BC7">
              <w:rPr>
                <w:lang w:val="fr-CH"/>
              </w:rPr>
              <w:t>s</w:t>
            </w:r>
          </w:p>
        </w:tc>
        <w:tc>
          <w:tcPr>
            <w:tcW w:w="6976" w:type="dxa"/>
          </w:tcPr>
          <w:p w14:paraId="36E7A489" w14:textId="64BB7466" w:rsidR="00771B94" w:rsidRPr="00002528" w:rsidRDefault="00771B94" w:rsidP="008C71B6">
            <w:pPr>
              <w:rPr>
                <w:lang w:val="fr-CH"/>
              </w:rPr>
            </w:pPr>
          </w:p>
        </w:tc>
      </w:tr>
      <w:tr w:rsidR="00771B94" w:rsidRPr="00002528" w14:paraId="54E4F974" w14:textId="77777777" w:rsidTr="008C71B6">
        <w:tc>
          <w:tcPr>
            <w:tcW w:w="2802" w:type="dxa"/>
          </w:tcPr>
          <w:p w14:paraId="65D4FC65" w14:textId="6B5E90B6" w:rsidR="00771B94" w:rsidRPr="00002528" w:rsidRDefault="00771B94" w:rsidP="008C71B6">
            <w:pPr>
              <w:jc w:val="left"/>
              <w:rPr>
                <w:rStyle w:val="Accentuation"/>
                <w:lang w:val="fr-CH"/>
              </w:rPr>
            </w:pPr>
            <w:r>
              <w:t>Note</w:t>
            </w:r>
          </w:p>
        </w:tc>
        <w:tc>
          <w:tcPr>
            <w:tcW w:w="6976" w:type="dxa"/>
          </w:tcPr>
          <w:p w14:paraId="36E39C03" w14:textId="77777777" w:rsidR="00771B94" w:rsidRPr="00002528" w:rsidRDefault="00771B94" w:rsidP="008C71B6">
            <w:pPr>
              <w:rPr>
                <w:lang w:val="fr-CH"/>
              </w:rPr>
            </w:pPr>
          </w:p>
        </w:tc>
      </w:tr>
    </w:tbl>
    <w:p w14:paraId="262068B1" w14:textId="77777777" w:rsidR="000E6C87" w:rsidRDefault="000E6C87" w:rsidP="00C24F00">
      <w:pPr>
        <w:pStyle w:val="Titre1"/>
        <w:rPr>
          <w:lang w:val="fr-CH"/>
        </w:rPr>
      </w:pPr>
    </w:p>
    <w:p w14:paraId="447AE305" w14:textId="77777777" w:rsidR="000E6C87" w:rsidRDefault="000E6C87">
      <w:pPr>
        <w:spacing w:before="0" w:after="0"/>
        <w:jc w:val="left"/>
        <w:rPr>
          <w:rFonts w:asciiTheme="majorHAnsi" w:hAnsiTheme="majorHAnsi" w:cs="Arial"/>
          <w:b/>
          <w:bCs/>
          <w:kern w:val="32"/>
          <w:sz w:val="28"/>
          <w:szCs w:val="32"/>
          <w:lang w:val="fr-CH"/>
        </w:rPr>
      </w:pPr>
      <w:r>
        <w:rPr>
          <w:lang w:val="fr-CH"/>
        </w:rPr>
        <w:br w:type="page"/>
      </w:r>
    </w:p>
    <w:p w14:paraId="1C5DBCBE" w14:textId="445D25AB" w:rsidR="00DD3A3C" w:rsidRPr="00C24F00" w:rsidRDefault="007220E4" w:rsidP="00C24F00">
      <w:pPr>
        <w:pStyle w:val="Titre1"/>
        <w:rPr>
          <w:lang w:val="fr-CH"/>
        </w:rPr>
      </w:pPr>
      <w:r w:rsidRPr="00002528">
        <w:rPr>
          <w:lang w:val="fr-CH"/>
        </w:rPr>
        <w:lastRenderedPageBreak/>
        <w:t>Consigne</w:t>
      </w:r>
      <w:r w:rsidR="00B545EA" w:rsidRPr="00002528">
        <w:rPr>
          <w:lang w:val="fr-CH"/>
        </w:rPr>
        <w:tab/>
      </w:r>
    </w:p>
    <w:p w14:paraId="3CE523F8" w14:textId="767DB26F" w:rsidR="000023F0" w:rsidRDefault="00C24F00" w:rsidP="00BF3BB7">
      <w:pPr>
        <w:rPr>
          <w:rStyle w:val="Accentuation"/>
          <w:i w:val="0"/>
          <w:iCs w:val="0"/>
          <w:lang w:val="fr-CH"/>
        </w:rPr>
      </w:pPr>
      <w:r>
        <w:rPr>
          <w:rStyle w:val="Accentuation"/>
          <w:i w:val="0"/>
          <w:iCs w:val="0"/>
          <w:lang w:val="fr-CH"/>
        </w:rPr>
        <w:t>On vous demande de réaliser une API en PHP</w:t>
      </w:r>
      <w:r w:rsidR="009A180C">
        <w:rPr>
          <w:rStyle w:val="Accentuation"/>
          <w:i w:val="0"/>
          <w:iCs w:val="0"/>
          <w:lang w:val="fr-CH"/>
        </w:rPr>
        <w:t xml:space="preserve"> qui représentera des notes (à des tests) dans des branches.</w:t>
      </w:r>
    </w:p>
    <w:p w14:paraId="4D23456B" w14:textId="0FB70442" w:rsidR="00CC712A" w:rsidRDefault="003A6434" w:rsidP="002A44AF">
      <w:pPr>
        <w:rPr>
          <w:rStyle w:val="Accentuation"/>
          <w:i w:val="0"/>
          <w:iCs w:val="0"/>
          <w:lang w:val="fr-CH"/>
        </w:rPr>
      </w:pPr>
      <w:r>
        <w:rPr>
          <w:rStyle w:val="Accentuation"/>
          <w:i w:val="0"/>
          <w:iCs w:val="0"/>
          <w:lang w:val="fr-CH"/>
        </w:rPr>
        <w:t>Une branche</w:t>
      </w:r>
      <w:r w:rsidR="001A3AD4">
        <w:rPr>
          <w:rStyle w:val="Accentuation"/>
          <w:i w:val="0"/>
          <w:iCs w:val="0"/>
          <w:lang w:val="fr-CH"/>
        </w:rPr>
        <w:t xml:space="preserve"> (</w:t>
      </w:r>
      <w:proofErr w:type="spellStart"/>
      <w:r w:rsidR="001A3AD4">
        <w:rPr>
          <w:rStyle w:val="Accentuation"/>
          <w:lang w:val="fr-CH"/>
        </w:rPr>
        <w:t>subject</w:t>
      </w:r>
      <w:proofErr w:type="spellEnd"/>
      <w:r w:rsidR="001A3AD4">
        <w:rPr>
          <w:rStyle w:val="Accentuation"/>
          <w:i w:val="0"/>
          <w:iCs w:val="0"/>
          <w:lang w:val="fr-CH"/>
        </w:rPr>
        <w:t xml:space="preserve"> en anglais)</w:t>
      </w:r>
      <w:r>
        <w:rPr>
          <w:rStyle w:val="Accentuation"/>
          <w:i w:val="0"/>
          <w:iCs w:val="0"/>
          <w:lang w:val="fr-CH"/>
        </w:rPr>
        <w:t xml:space="preserve"> est représentée par un nom</w:t>
      </w:r>
      <w:r w:rsidR="00E85A4D">
        <w:rPr>
          <w:rStyle w:val="Accentuation"/>
          <w:i w:val="0"/>
          <w:iCs w:val="0"/>
          <w:lang w:val="fr-CH"/>
        </w:rPr>
        <w:t xml:space="preserve"> (</w:t>
      </w:r>
      <w:proofErr w:type="spellStart"/>
      <w:r w:rsidR="00E85A4D">
        <w:rPr>
          <w:rStyle w:val="Accentuation"/>
          <w:lang w:val="fr-CH"/>
        </w:rPr>
        <w:t>name</w:t>
      </w:r>
      <w:proofErr w:type="spellEnd"/>
      <w:r w:rsidR="00E85A4D">
        <w:rPr>
          <w:rStyle w:val="Accentuation"/>
          <w:i w:val="0"/>
          <w:iCs w:val="0"/>
          <w:lang w:val="fr-CH"/>
        </w:rPr>
        <w:t>)</w:t>
      </w:r>
      <w:r>
        <w:rPr>
          <w:rStyle w:val="Accentuation"/>
          <w:i w:val="0"/>
          <w:iCs w:val="0"/>
          <w:lang w:val="fr-CH"/>
        </w:rPr>
        <w:t>. Une note</w:t>
      </w:r>
      <w:r w:rsidR="001A3AD4">
        <w:rPr>
          <w:rStyle w:val="Accentuation"/>
          <w:i w:val="0"/>
          <w:iCs w:val="0"/>
          <w:lang w:val="fr-CH"/>
        </w:rPr>
        <w:t xml:space="preserve"> (</w:t>
      </w:r>
      <w:r w:rsidR="001A3AD4">
        <w:rPr>
          <w:rStyle w:val="Accentuation"/>
          <w:lang w:val="fr-CH"/>
        </w:rPr>
        <w:t>grade</w:t>
      </w:r>
      <w:r w:rsidR="001A3AD4">
        <w:rPr>
          <w:rStyle w:val="Accentuation"/>
          <w:i w:val="0"/>
          <w:iCs w:val="0"/>
          <w:lang w:val="fr-CH"/>
        </w:rPr>
        <w:t>)</w:t>
      </w:r>
      <w:r>
        <w:rPr>
          <w:rStyle w:val="Accentuation"/>
          <w:i w:val="0"/>
          <w:iCs w:val="0"/>
          <w:lang w:val="fr-CH"/>
        </w:rPr>
        <w:t xml:space="preserve"> par une description</w:t>
      </w:r>
      <w:r w:rsidR="001E7F09">
        <w:rPr>
          <w:rStyle w:val="Accentuation"/>
          <w:i w:val="0"/>
          <w:iCs w:val="0"/>
          <w:lang w:val="fr-CH"/>
        </w:rPr>
        <w:t xml:space="preserve"> (</w:t>
      </w:r>
      <w:r w:rsidR="001E7F09">
        <w:rPr>
          <w:rStyle w:val="Accentuation"/>
          <w:lang w:val="fr-CH"/>
        </w:rPr>
        <w:t>description</w:t>
      </w:r>
      <w:r w:rsidR="001E7F09">
        <w:rPr>
          <w:rStyle w:val="Accentuation"/>
          <w:i w:val="0"/>
          <w:iCs w:val="0"/>
          <w:lang w:val="fr-CH"/>
        </w:rPr>
        <w:t>)</w:t>
      </w:r>
      <w:r>
        <w:rPr>
          <w:rStyle w:val="Accentuation"/>
          <w:i w:val="0"/>
          <w:iCs w:val="0"/>
          <w:lang w:val="fr-CH"/>
        </w:rPr>
        <w:t>, une valeur (la note)</w:t>
      </w:r>
      <w:r w:rsidR="001E7F09">
        <w:rPr>
          <w:rStyle w:val="Accentuation"/>
          <w:i w:val="0"/>
          <w:iCs w:val="0"/>
          <w:lang w:val="fr-CH"/>
        </w:rPr>
        <w:t xml:space="preserve"> (</w:t>
      </w:r>
      <w:r w:rsidR="001E7F09">
        <w:rPr>
          <w:rStyle w:val="Accentuation"/>
          <w:lang w:val="fr-CH"/>
        </w:rPr>
        <w:t>value</w:t>
      </w:r>
      <w:r w:rsidR="001E7F09">
        <w:rPr>
          <w:rStyle w:val="Accentuation"/>
          <w:i w:val="0"/>
          <w:iCs w:val="0"/>
          <w:lang w:val="fr-CH"/>
        </w:rPr>
        <w:t>)</w:t>
      </w:r>
      <w:r>
        <w:rPr>
          <w:rStyle w:val="Accentuation"/>
          <w:i w:val="0"/>
          <w:iCs w:val="0"/>
          <w:lang w:val="fr-CH"/>
        </w:rPr>
        <w:t>, une date (et heure)</w:t>
      </w:r>
      <w:r w:rsidR="001E7F09">
        <w:rPr>
          <w:rStyle w:val="Accentuation"/>
          <w:i w:val="0"/>
          <w:iCs w:val="0"/>
          <w:lang w:val="fr-CH"/>
        </w:rPr>
        <w:t xml:space="preserve"> (</w:t>
      </w:r>
      <w:r w:rsidR="001E7F09">
        <w:rPr>
          <w:rStyle w:val="Accentuation"/>
          <w:lang w:val="fr-CH"/>
        </w:rPr>
        <w:t>date</w:t>
      </w:r>
      <w:r w:rsidR="001E7F09">
        <w:rPr>
          <w:rStyle w:val="Accentuation"/>
          <w:i w:val="0"/>
          <w:iCs w:val="0"/>
          <w:lang w:val="fr-CH"/>
        </w:rPr>
        <w:t>)</w:t>
      </w:r>
      <w:r>
        <w:rPr>
          <w:rStyle w:val="Accentuation"/>
          <w:i w:val="0"/>
          <w:iCs w:val="0"/>
          <w:lang w:val="fr-CH"/>
        </w:rPr>
        <w:t xml:space="preserve"> et est associée à une </w:t>
      </w:r>
      <w:r w:rsidR="001F43A4">
        <w:rPr>
          <w:rStyle w:val="Accentuation"/>
          <w:i w:val="0"/>
          <w:iCs w:val="0"/>
          <w:lang w:val="fr-CH"/>
        </w:rPr>
        <w:t>branche</w:t>
      </w:r>
      <w:r>
        <w:rPr>
          <w:rStyle w:val="Accentuation"/>
          <w:i w:val="0"/>
          <w:iCs w:val="0"/>
          <w:lang w:val="fr-CH"/>
        </w:rPr>
        <w:t>.</w:t>
      </w:r>
    </w:p>
    <w:p w14:paraId="7B2B23A7" w14:textId="77777777" w:rsidR="00FD19B8" w:rsidRPr="002A44AF" w:rsidRDefault="00FD19B8" w:rsidP="002A44AF">
      <w:pPr>
        <w:rPr>
          <w:rStyle w:val="Accentuation"/>
          <w:i w:val="0"/>
          <w:iCs w:val="0"/>
          <w:lang w:val="fr-CH"/>
        </w:rPr>
      </w:pPr>
    </w:p>
    <w:p w14:paraId="0F0CFF6B" w14:textId="5E49002B" w:rsidR="00EB7C39" w:rsidRDefault="00EB7C39" w:rsidP="000E6C87">
      <w:pPr>
        <w:rPr>
          <w:rStyle w:val="Accentuation"/>
          <w:i w:val="0"/>
          <w:iCs w:val="0"/>
          <w:lang w:val="fr-CH"/>
        </w:rPr>
      </w:pPr>
      <w:r>
        <w:rPr>
          <w:rStyle w:val="Accentuation"/>
          <w:i w:val="0"/>
          <w:iCs w:val="0"/>
          <w:lang w:val="fr-CH"/>
        </w:rPr>
        <w:t xml:space="preserve">Votre API devra stocker ses données dans une base de données locale (MySQL, </w:t>
      </w:r>
      <w:proofErr w:type="spellStart"/>
      <w:r>
        <w:rPr>
          <w:rStyle w:val="Accentuation"/>
          <w:i w:val="0"/>
          <w:iCs w:val="0"/>
          <w:lang w:val="fr-CH"/>
        </w:rPr>
        <w:t>MariaDB</w:t>
      </w:r>
      <w:proofErr w:type="spellEnd"/>
      <w:r>
        <w:rPr>
          <w:rStyle w:val="Accentuation"/>
          <w:i w:val="0"/>
          <w:iCs w:val="0"/>
          <w:lang w:val="fr-CH"/>
        </w:rPr>
        <w:t>).</w:t>
      </w:r>
      <w:r w:rsidR="00601409">
        <w:rPr>
          <w:rStyle w:val="Accentuation"/>
          <w:i w:val="0"/>
          <w:iCs w:val="0"/>
          <w:lang w:val="fr-CH"/>
        </w:rPr>
        <w:t xml:space="preserve"> </w:t>
      </w:r>
      <w:r w:rsidR="003A6434">
        <w:rPr>
          <w:rStyle w:val="Accentuation"/>
          <w:i w:val="0"/>
          <w:iCs w:val="0"/>
          <w:lang w:val="fr-CH"/>
        </w:rPr>
        <w:t>Le</w:t>
      </w:r>
      <w:r w:rsidR="00601409">
        <w:rPr>
          <w:rStyle w:val="Accentuation"/>
          <w:i w:val="0"/>
          <w:iCs w:val="0"/>
          <w:lang w:val="fr-CH"/>
        </w:rPr>
        <w:t xml:space="preserve"> script permettant de créer votre base de données </w:t>
      </w:r>
      <w:r w:rsidR="00FD19B8">
        <w:rPr>
          <w:rStyle w:val="Accentuation"/>
          <w:i w:val="0"/>
          <w:iCs w:val="0"/>
          <w:lang w:val="fr-CH"/>
        </w:rPr>
        <w:t xml:space="preserve">(ainsi que quelques données de tests) </w:t>
      </w:r>
      <w:r w:rsidR="003A6434">
        <w:rPr>
          <w:rStyle w:val="Accentuation"/>
          <w:i w:val="0"/>
          <w:iCs w:val="0"/>
          <w:lang w:val="fr-CH"/>
        </w:rPr>
        <w:t>fait partie du rendu.</w:t>
      </w:r>
    </w:p>
    <w:p w14:paraId="603CB327" w14:textId="77777777" w:rsidR="007C7159" w:rsidRDefault="007C7159" w:rsidP="000E6C87">
      <w:pPr>
        <w:rPr>
          <w:rStyle w:val="Accentuation"/>
          <w:i w:val="0"/>
          <w:iCs w:val="0"/>
          <w:lang w:val="fr-CH"/>
        </w:rPr>
      </w:pPr>
    </w:p>
    <w:p w14:paraId="6D3E2ED2" w14:textId="17EA6C85" w:rsidR="007C7159" w:rsidRPr="001813FB" w:rsidRDefault="001813FB" w:rsidP="001813FB">
      <w:pPr>
        <w:rPr>
          <w:rStyle w:val="Accentuation"/>
          <w:i w:val="0"/>
          <w:iCs w:val="0"/>
          <w:lang w:val="fr-CH"/>
        </w:rPr>
      </w:pPr>
      <w:r>
        <w:rPr>
          <w:rStyle w:val="Accentuation"/>
          <w:i w:val="0"/>
          <w:iCs w:val="0"/>
          <w:lang w:val="fr-CH"/>
        </w:rPr>
        <w:t xml:space="preserve">Le code source </w:t>
      </w:r>
      <w:r w:rsidR="007C7159" w:rsidRPr="001813FB">
        <w:rPr>
          <w:rStyle w:val="Accentuation"/>
          <w:i w:val="0"/>
          <w:iCs w:val="0"/>
        </w:rPr>
        <w:t>doit être structuré avec MVC.</w:t>
      </w:r>
      <w:r>
        <w:rPr>
          <w:rStyle w:val="Accentuation"/>
          <w:i w:val="0"/>
          <w:iCs w:val="0"/>
        </w:rPr>
        <w:t xml:space="preserve"> Les réponses de l’API doivent être au format JSON.</w:t>
      </w:r>
    </w:p>
    <w:p w14:paraId="0A91EB9D" w14:textId="77777777" w:rsidR="001813FB" w:rsidRDefault="001813FB" w:rsidP="001813FB">
      <w:pPr>
        <w:rPr>
          <w:rStyle w:val="Accentuation"/>
          <w:i w:val="0"/>
          <w:iCs w:val="0"/>
        </w:rPr>
      </w:pPr>
    </w:p>
    <w:p w14:paraId="3EFA8DD9" w14:textId="0C9007DE" w:rsidR="00FC0F7D" w:rsidRDefault="00FC0F7D" w:rsidP="001813FB">
      <w:p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 xml:space="preserve">Les requêtes suivantes </w:t>
      </w:r>
      <w:r w:rsidR="00EE6BCE">
        <w:rPr>
          <w:rStyle w:val="Accentuation"/>
          <w:i w:val="0"/>
          <w:iCs w:val="0"/>
        </w:rPr>
        <w:t>sont à gérer</w:t>
      </w:r>
      <w:r>
        <w:rPr>
          <w:rStyle w:val="Accentuation"/>
          <w:i w:val="0"/>
          <w:iCs w:val="0"/>
        </w:rPr>
        <w:t xml:space="preserve"> : </w:t>
      </w:r>
    </w:p>
    <w:p w14:paraId="54D50543" w14:textId="2E8C4CC2" w:rsidR="00FC0F7D" w:rsidRDefault="00FC0F7D" w:rsidP="001813FB">
      <w:p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>Requête 1</w:t>
      </w:r>
      <w:r w:rsidR="00E74CCC">
        <w:rPr>
          <w:rStyle w:val="Accentuation"/>
          <w:i w:val="0"/>
          <w:iCs w:val="0"/>
        </w:rPr>
        <w:t xml:space="preserve"> – Obtention des branches</w:t>
      </w:r>
    </w:p>
    <w:p w14:paraId="093CC9C6" w14:textId="388F8CB7" w:rsidR="00FC0F7D" w:rsidRPr="00FC0F7D" w:rsidRDefault="001813FB" w:rsidP="00FC0F7D">
      <w:pPr>
        <w:pStyle w:val="Paragraphedeliste"/>
        <w:numPr>
          <w:ilvl w:val="0"/>
          <w:numId w:val="32"/>
        </w:num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>L’API doit lister toutes les branches avec leurs champs.</w:t>
      </w:r>
    </w:p>
    <w:p w14:paraId="18DF7475" w14:textId="1B24A120" w:rsidR="00FC0F7D" w:rsidRPr="00FC0F7D" w:rsidRDefault="00FC0F7D" w:rsidP="00FC0F7D">
      <w:pPr>
        <w:pStyle w:val="Paragraphedeliste"/>
        <w:numPr>
          <w:ilvl w:val="0"/>
          <w:numId w:val="32"/>
        </w:num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 xml:space="preserve">Un paramètre doit permettre d’inclure </w:t>
      </w:r>
      <w:r w:rsidR="00DD5DA8">
        <w:rPr>
          <w:rStyle w:val="Accentuation"/>
          <w:i w:val="0"/>
          <w:iCs w:val="0"/>
        </w:rPr>
        <w:t>dans chaque branche ses notes</w:t>
      </w:r>
      <w:r>
        <w:rPr>
          <w:rStyle w:val="Accentuation"/>
          <w:i w:val="0"/>
          <w:iCs w:val="0"/>
        </w:rPr>
        <w:t>.</w:t>
      </w:r>
      <w:r w:rsidR="009C269E">
        <w:rPr>
          <w:rStyle w:val="Accentuation"/>
          <w:i w:val="0"/>
          <w:iCs w:val="0"/>
        </w:rPr>
        <w:t xml:space="preserve"> Dans ce cas, tous les champs de chaque note sont transmis.</w:t>
      </w:r>
    </w:p>
    <w:p w14:paraId="3F35AFC3" w14:textId="63DD213F" w:rsidR="001813FB" w:rsidRDefault="009C269E" w:rsidP="009C269E">
      <w:pPr>
        <w:pStyle w:val="Paragraphedeliste"/>
        <w:numPr>
          <w:ilvl w:val="0"/>
          <w:numId w:val="32"/>
        </w:num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 xml:space="preserve">Un paramètre doit permettre de ne retourner qu’une seule branche en passant son </w:t>
      </w:r>
      <w:r>
        <w:rPr>
          <w:rStyle w:val="Accentuation"/>
        </w:rPr>
        <w:t>id</w:t>
      </w:r>
      <w:r>
        <w:rPr>
          <w:rStyle w:val="Accentuation"/>
          <w:i w:val="0"/>
          <w:iCs w:val="0"/>
        </w:rPr>
        <w:t xml:space="preserve">. </w:t>
      </w:r>
      <w:r w:rsidR="00FC0F7D">
        <w:rPr>
          <w:rStyle w:val="Accentuation"/>
          <w:i w:val="0"/>
          <w:iCs w:val="0"/>
        </w:rPr>
        <w:t xml:space="preserve">Dans ce cas, </w:t>
      </w:r>
      <w:r w:rsidR="00370142">
        <w:rPr>
          <w:rStyle w:val="Accentuation"/>
          <w:i w:val="0"/>
          <w:iCs w:val="0"/>
        </w:rPr>
        <w:t xml:space="preserve">le retour ne sera pas </w:t>
      </w:r>
      <w:r w:rsidR="00FC0F7D">
        <w:rPr>
          <w:rStyle w:val="Accentuation"/>
          <w:i w:val="0"/>
          <w:iCs w:val="0"/>
        </w:rPr>
        <w:t>un</w:t>
      </w:r>
      <w:r w:rsidR="006E3C69">
        <w:rPr>
          <w:rStyle w:val="Accentuation"/>
          <w:i w:val="0"/>
          <w:iCs w:val="0"/>
        </w:rPr>
        <w:t xml:space="preserve"> </w:t>
      </w:r>
      <w:r w:rsidR="00FC0F7D">
        <w:rPr>
          <w:rStyle w:val="Accentuation"/>
          <w:i w:val="0"/>
          <w:iCs w:val="0"/>
        </w:rPr>
        <w:t>tableau.</w:t>
      </w:r>
    </w:p>
    <w:p w14:paraId="03499D3C" w14:textId="4FDB0621" w:rsidR="001813FB" w:rsidRDefault="00880633" w:rsidP="001813FB">
      <w:pPr>
        <w:rPr>
          <w:rStyle w:val="Accentuation"/>
          <w:i w:val="0"/>
          <w:iCs w:val="0"/>
          <w:lang w:val="fr-CH"/>
        </w:rPr>
      </w:pPr>
      <w:r>
        <w:rPr>
          <w:rStyle w:val="Accentuation"/>
          <w:i w:val="0"/>
          <w:iCs w:val="0"/>
          <w:lang w:val="fr-CH"/>
        </w:rPr>
        <w:t>Requête 2</w:t>
      </w:r>
      <w:r w:rsidR="00E74CCC">
        <w:rPr>
          <w:rStyle w:val="Accentuation"/>
          <w:i w:val="0"/>
          <w:iCs w:val="0"/>
          <w:lang w:val="fr-CH"/>
        </w:rPr>
        <w:t xml:space="preserve"> – Obtention des notes</w:t>
      </w:r>
    </w:p>
    <w:p w14:paraId="312CBBE3" w14:textId="4D14AB15" w:rsidR="00880633" w:rsidRDefault="00880633" w:rsidP="00880633">
      <w:pPr>
        <w:pStyle w:val="Paragraphedeliste"/>
        <w:numPr>
          <w:ilvl w:val="0"/>
          <w:numId w:val="32"/>
        </w:num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 xml:space="preserve">L’API doit lister toutes les notes avec leurs champs. </w:t>
      </w:r>
      <w:r w:rsidR="0033331F">
        <w:rPr>
          <w:rStyle w:val="Accentuation"/>
          <w:i w:val="0"/>
          <w:iCs w:val="0"/>
        </w:rPr>
        <w:t xml:space="preserve">La branche de chaque note est retournée sous forme d’un </w:t>
      </w:r>
      <w:r w:rsidR="0033331F">
        <w:rPr>
          <w:rStyle w:val="Accentuation"/>
        </w:rPr>
        <w:t>id</w:t>
      </w:r>
      <w:r w:rsidR="00921684">
        <w:rPr>
          <w:rStyle w:val="Accentuation"/>
          <w:i w:val="0"/>
          <w:iCs w:val="0"/>
        </w:rPr>
        <w:t xml:space="preserve"> uniquement</w:t>
      </w:r>
      <w:r w:rsidR="0033331F">
        <w:rPr>
          <w:rStyle w:val="Accentuation"/>
          <w:i w:val="0"/>
          <w:iCs w:val="0"/>
        </w:rPr>
        <w:t>.</w:t>
      </w:r>
    </w:p>
    <w:p w14:paraId="33515E10" w14:textId="624A32D7" w:rsidR="0033331F" w:rsidRPr="0033331F" w:rsidRDefault="0033331F" w:rsidP="0033331F">
      <w:pPr>
        <w:pStyle w:val="Paragraphedeliste"/>
        <w:numPr>
          <w:ilvl w:val="0"/>
          <w:numId w:val="32"/>
        </w:num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 xml:space="preserve">Un paramètre doit permettre d’obtenir uniquement les notes d’une branche en spécifiant son </w:t>
      </w:r>
      <w:r>
        <w:rPr>
          <w:rStyle w:val="Accentuation"/>
        </w:rPr>
        <w:t>id</w:t>
      </w:r>
      <w:r>
        <w:rPr>
          <w:rStyle w:val="Accentuation"/>
          <w:i w:val="0"/>
          <w:iCs w:val="0"/>
        </w:rPr>
        <w:t>.</w:t>
      </w:r>
    </w:p>
    <w:p w14:paraId="78DDD1B9" w14:textId="09ABE592" w:rsidR="00880633" w:rsidRDefault="008224B3" w:rsidP="008224B3">
      <w:pPr>
        <w:pStyle w:val="Paragraphedeliste"/>
        <w:numPr>
          <w:ilvl w:val="0"/>
          <w:numId w:val="32"/>
        </w:num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 xml:space="preserve">Un paramètre doit permettre de ne retourner qu’une seule note en passant son </w:t>
      </w:r>
      <w:r>
        <w:rPr>
          <w:rStyle w:val="Accentuation"/>
        </w:rPr>
        <w:t>id</w:t>
      </w:r>
      <w:r>
        <w:rPr>
          <w:rStyle w:val="Accentuation"/>
          <w:i w:val="0"/>
          <w:iCs w:val="0"/>
        </w:rPr>
        <w:t>. Dans ce cas, le retour ne sera pas un tableau.</w:t>
      </w:r>
    </w:p>
    <w:p w14:paraId="06A93B41" w14:textId="41755587" w:rsidR="00E74CCC" w:rsidRDefault="00E74CCC" w:rsidP="00E74CCC">
      <w:p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 xml:space="preserve">Requête </w:t>
      </w:r>
      <w:r w:rsidR="00614534">
        <w:rPr>
          <w:rStyle w:val="Accentuation"/>
          <w:i w:val="0"/>
          <w:iCs w:val="0"/>
        </w:rPr>
        <w:t>3</w:t>
      </w:r>
      <w:r>
        <w:rPr>
          <w:rStyle w:val="Accentuation"/>
          <w:i w:val="0"/>
          <w:iCs w:val="0"/>
        </w:rPr>
        <w:t xml:space="preserve"> – Ajout d’une note</w:t>
      </w:r>
    </w:p>
    <w:p w14:paraId="70CD6AE3" w14:textId="5F421E31" w:rsidR="00CA72D7" w:rsidRDefault="00CA72D7" w:rsidP="00E74CCC">
      <w:pPr>
        <w:pStyle w:val="Paragraphedeliste"/>
        <w:numPr>
          <w:ilvl w:val="0"/>
          <w:numId w:val="32"/>
        </w:numPr>
        <w:rPr>
          <w:rStyle w:val="Accentuation"/>
          <w:i w:val="0"/>
          <w:iCs w:val="0"/>
        </w:rPr>
      </w:pPr>
      <w:r w:rsidRPr="00E74CCC">
        <w:rPr>
          <w:rStyle w:val="Accentuation"/>
          <w:i w:val="0"/>
          <w:iCs w:val="0"/>
        </w:rPr>
        <w:t xml:space="preserve">Il doit être possible </w:t>
      </w:r>
      <w:r w:rsidR="00182618" w:rsidRPr="00E74CCC">
        <w:rPr>
          <w:rStyle w:val="Accentuation"/>
          <w:i w:val="0"/>
          <w:iCs w:val="0"/>
        </w:rPr>
        <w:t>d’</w:t>
      </w:r>
      <w:r w:rsidRPr="00E74CCC">
        <w:rPr>
          <w:rStyle w:val="Accentuation"/>
          <w:i w:val="0"/>
          <w:iCs w:val="0"/>
        </w:rPr>
        <w:t>ajouter un</w:t>
      </w:r>
      <w:r w:rsidR="00804DCB" w:rsidRPr="00E74CCC">
        <w:rPr>
          <w:rStyle w:val="Accentuation"/>
          <w:i w:val="0"/>
          <w:iCs w:val="0"/>
        </w:rPr>
        <w:t>e</w:t>
      </w:r>
      <w:r w:rsidRPr="00E74CCC">
        <w:rPr>
          <w:rStyle w:val="Accentuation"/>
          <w:i w:val="0"/>
          <w:iCs w:val="0"/>
        </w:rPr>
        <w:t xml:space="preserve"> nouvel</w:t>
      </w:r>
      <w:r w:rsidR="00804DCB" w:rsidRPr="00E74CCC">
        <w:rPr>
          <w:rStyle w:val="Accentuation"/>
          <w:i w:val="0"/>
          <w:iCs w:val="0"/>
        </w:rPr>
        <w:t>le note</w:t>
      </w:r>
      <w:r w:rsidR="00D23A98" w:rsidRPr="00E74CCC">
        <w:rPr>
          <w:rStyle w:val="Accentuation"/>
          <w:i w:val="0"/>
          <w:iCs w:val="0"/>
        </w:rPr>
        <w:t xml:space="preserve">, en spécifiant </w:t>
      </w:r>
      <w:proofErr w:type="spellStart"/>
      <w:r w:rsidR="00D23A98" w:rsidRPr="00E74CCC">
        <w:rPr>
          <w:rStyle w:val="Accentuation"/>
          <w:i w:val="0"/>
          <w:iCs w:val="0"/>
        </w:rPr>
        <w:t>l’</w:t>
      </w:r>
      <w:r w:rsidR="00D23A98" w:rsidRPr="007063AF">
        <w:rPr>
          <w:rStyle w:val="Accentuation"/>
        </w:rPr>
        <w:t>id</w:t>
      </w:r>
      <w:proofErr w:type="spellEnd"/>
      <w:r w:rsidR="00D23A98" w:rsidRPr="00E74CCC">
        <w:rPr>
          <w:rStyle w:val="Accentuation"/>
          <w:i w:val="0"/>
          <w:iCs w:val="0"/>
        </w:rPr>
        <w:t xml:space="preserve"> </w:t>
      </w:r>
      <w:r w:rsidR="00804DCB" w:rsidRPr="00E74CCC">
        <w:rPr>
          <w:rStyle w:val="Accentuation"/>
          <w:i w:val="0"/>
          <w:iCs w:val="0"/>
        </w:rPr>
        <w:t>de sa branche</w:t>
      </w:r>
      <w:r w:rsidR="00951628" w:rsidRPr="00E74CCC">
        <w:rPr>
          <w:rStyle w:val="Accentuation"/>
          <w:i w:val="0"/>
          <w:iCs w:val="0"/>
        </w:rPr>
        <w:t>.</w:t>
      </w:r>
      <w:r w:rsidR="007063AF" w:rsidRPr="00E74CCC">
        <w:rPr>
          <w:rStyle w:val="Accentuation"/>
          <w:i w:val="0"/>
          <w:iCs w:val="0"/>
        </w:rPr>
        <w:t xml:space="preserve"> L’API doit renvoyer </w:t>
      </w:r>
      <w:proofErr w:type="spellStart"/>
      <w:r w:rsidR="007063AF" w:rsidRPr="00E74CCC">
        <w:rPr>
          <w:rStyle w:val="Accentuation"/>
          <w:i w:val="0"/>
          <w:iCs w:val="0"/>
        </w:rPr>
        <w:t>l’</w:t>
      </w:r>
      <w:r w:rsidR="007063AF" w:rsidRPr="007063AF">
        <w:rPr>
          <w:rStyle w:val="Accentuation"/>
        </w:rPr>
        <w:t>id</w:t>
      </w:r>
      <w:proofErr w:type="spellEnd"/>
      <w:r w:rsidR="007063AF" w:rsidRPr="00E74CCC">
        <w:rPr>
          <w:rStyle w:val="Accentuation"/>
          <w:i w:val="0"/>
          <w:iCs w:val="0"/>
        </w:rPr>
        <w:t xml:space="preserve"> de la nouvelle note créée (au format JSON).</w:t>
      </w:r>
    </w:p>
    <w:p w14:paraId="0411B628" w14:textId="4F3F6E72" w:rsidR="00E74CCC" w:rsidRPr="00E74CCC" w:rsidRDefault="003C4FE6" w:rsidP="00E74CCC">
      <w:p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 xml:space="preserve">Requête </w:t>
      </w:r>
      <w:r w:rsidR="00614534">
        <w:rPr>
          <w:rStyle w:val="Accentuation"/>
          <w:i w:val="0"/>
          <w:iCs w:val="0"/>
        </w:rPr>
        <w:t>4</w:t>
      </w:r>
      <w:r>
        <w:rPr>
          <w:rStyle w:val="Accentuation"/>
          <w:i w:val="0"/>
          <w:iCs w:val="0"/>
        </w:rPr>
        <w:t xml:space="preserve"> – Suppression d’une note</w:t>
      </w:r>
    </w:p>
    <w:p w14:paraId="71AA4A08" w14:textId="607DA955" w:rsidR="00E439D4" w:rsidRDefault="00E439D4" w:rsidP="003C4FE6">
      <w:pPr>
        <w:pStyle w:val="Paragraphedeliste"/>
        <w:numPr>
          <w:ilvl w:val="0"/>
          <w:numId w:val="32"/>
        </w:numPr>
        <w:rPr>
          <w:rStyle w:val="Accentuation"/>
          <w:i w:val="0"/>
          <w:iCs w:val="0"/>
        </w:rPr>
      </w:pPr>
      <w:r w:rsidRPr="003C4FE6">
        <w:rPr>
          <w:rStyle w:val="Accentuation"/>
          <w:i w:val="0"/>
          <w:iCs w:val="0"/>
        </w:rPr>
        <w:t xml:space="preserve">Il doit être possible de supprimer </w:t>
      </w:r>
      <w:r w:rsidR="00631E99" w:rsidRPr="003C4FE6">
        <w:rPr>
          <w:rStyle w:val="Accentuation"/>
          <w:i w:val="0"/>
          <w:iCs w:val="0"/>
        </w:rPr>
        <w:t>une note</w:t>
      </w:r>
      <w:r w:rsidRPr="003C4FE6">
        <w:rPr>
          <w:rStyle w:val="Accentuation"/>
          <w:i w:val="0"/>
          <w:iCs w:val="0"/>
        </w:rPr>
        <w:t>.</w:t>
      </w:r>
    </w:p>
    <w:p w14:paraId="79DFF940" w14:textId="05C43CAB" w:rsidR="003C4FE6" w:rsidRPr="003C4FE6" w:rsidRDefault="003C4FE6" w:rsidP="003C4FE6">
      <w:p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 xml:space="preserve">Requête </w:t>
      </w:r>
      <w:r w:rsidR="00614534">
        <w:rPr>
          <w:rStyle w:val="Accentuation"/>
          <w:i w:val="0"/>
          <w:iCs w:val="0"/>
        </w:rPr>
        <w:t>5</w:t>
      </w:r>
      <w:r>
        <w:rPr>
          <w:rStyle w:val="Accentuation"/>
          <w:i w:val="0"/>
          <w:iCs w:val="0"/>
        </w:rPr>
        <w:t xml:space="preserve"> – Moyenne</w:t>
      </w:r>
    </w:p>
    <w:p w14:paraId="345DE334" w14:textId="3622CEC5" w:rsidR="00601409" w:rsidRDefault="00771821" w:rsidP="00601409">
      <w:pPr>
        <w:pStyle w:val="Paragraphedeliste"/>
        <w:numPr>
          <w:ilvl w:val="0"/>
          <w:numId w:val="32"/>
        </w:numPr>
        <w:rPr>
          <w:rStyle w:val="Accentuation"/>
          <w:i w:val="0"/>
          <w:iCs w:val="0"/>
        </w:rPr>
      </w:pPr>
      <w:r w:rsidRPr="003C4FE6">
        <w:rPr>
          <w:rStyle w:val="Accentuation"/>
          <w:i w:val="0"/>
          <w:iCs w:val="0"/>
        </w:rPr>
        <w:t>Il doit être possible d’obtenir la moyenne d’une branche.</w:t>
      </w:r>
    </w:p>
    <w:p w14:paraId="70631D20" w14:textId="77777777" w:rsidR="003C4FE6" w:rsidRPr="003732DE" w:rsidRDefault="003C4FE6" w:rsidP="003732DE">
      <w:pPr>
        <w:rPr>
          <w:rStyle w:val="Accentuation"/>
          <w:i w:val="0"/>
          <w:iCs w:val="0"/>
          <w:lang w:val="fr-CH"/>
        </w:rPr>
      </w:pPr>
    </w:p>
    <w:p w14:paraId="2109725A" w14:textId="77777777" w:rsidR="003B7406" w:rsidRDefault="00163092" w:rsidP="00FD19B8">
      <w:pPr>
        <w:rPr>
          <w:rStyle w:val="Accentuation"/>
          <w:i w:val="0"/>
          <w:iCs w:val="0"/>
          <w:lang w:val="fr-CH"/>
        </w:rPr>
      </w:pPr>
      <w:r>
        <w:rPr>
          <w:rStyle w:val="Accentuation"/>
          <w:i w:val="0"/>
          <w:iCs w:val="0"/>
          <w:lang w:val="fr-CH"/>
        </w:rPr>
        <w:t>Pour chaque requête, supporte</w:t>
      </w:r>
      <w:r w:rsidR="000018A0">
        <w:rPr>
          <w:rStyle w:val="Accentuation"/>
          <w:i w:val="0"/>
          <w:iCs w:val="0"/>
          <w:lang w:val="fr-CH"/>
        </w:rPr>
        <w:t>z</w:t>
      </w:r>
      <w:r>
        <w:rPr>
          <w:rStyle w:val="Accentuation"/>
          <w:i w:val="0"/>
          <w:iCs w:val="0"/>
          <w:lang w:val="fr-CH"/>
        </w:rPr>
        <w:t xml:space="preserve"> les différents types de retours vus en cours, selon leur utilité (200, 201, 204, 400, 404, etc.).</w:t>
      </w:r>
    </w:p>
    <w:p w14:paraId="4DE6C02F" w14:textId="77777777" w:rsidR="003B7406" w:rsidRDefault="003B7406" w:rsidP="00FD19B8">
      <w:pPr>
        <w:rPr>
          <w:rStyle w:val="Accentuation"/>
          <w:i w:val="0"/>
          <w:iCs w:val="0"/>
          <w:lang w:val="fr-CH"/>
        </w:rPr>
      </w:pPr>
    </w:p>
    <w:p w14:paraId="19C97A62" w14:textId="0274978D" w:rsidR="00FD19B8" w:rsidRDefault="00FD19B8" w:rsidP="00FD19B8">
      <w:pPr>
        <w:rPr>
          <w:rStyle w:val="Accentuation"/>
          <w:i w:val="0"/>
          <w:iCs w:val="0"/>
          <w:lang w:val="fr-CH"/>
        </w:rPr>
      </w:pPr>
      <w:r>
        <w:rPr>
          <w:rStyle w:val="Accentuation"/>
          <w:i w:val="0"/>
          <w:iCs w:val="0"/>
          <w:lang w:val="fr-CH"/>
        </w:rPr>
        <w:lastRenderedPageBreak/>
        <w:t>En plus du code source de l’API, il est demandé de réaliser une documentation technique permettant à un développeur externe d’utiliser votre API. Chaque requête de votre API devra être détaillée avec les éléments suivants :</w:t>
      </w:r>
    </w:p>
    <w:p w14:paraId="6168AFD5" w14:textId="77777777" w:rsidR="00FD19B8" w:rsidRDefault="00FD19B8" w:rsidP="00FD19B8">
      <w:pPr>
        <w:pStyle w:val="Paragraphedeliste"/>
        <w:numPr>
          <w:ilvl w:val="0"/>
          <w:numId w:val="32"/>
        </w:num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>Description de la requête (ce qu’elle permet de faire) ;</w:t>
      </w:r>
    </w:p>
    <w:p w14:paraId="082E5AFE" w14:textId="77777777" w:rsidR="00FD19B8" w:rsidRDefault="00FD19B8" w:rsidP="00FD19B8">
      <w:pPr>
        <w:pStyle w:val="Paragraphedeliste"/>
        <w:numPr>
          <w:ilvl w:val="0"/>
          <w:numId w:val="32"/>
        </w:num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>Son URL ;</w:t>
      </w:r>
    </w:p>
    <w:p w14:paraId="7565893A" w14:textId="77777777" w:rsidR="00FD19B8" w:rsidRDefault="00FD19B8" w:rsidP="00FD19B8">
      <w:pPr>
        <w:pStyle w:val="Paragraphedeliste"/>
        <w:numPr>
          <w:ilvl w:val="0"/>
          <w:numId w:val="32"/>
        </w:num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>Ses éventuels paramètres et leur format attendu ;</w:t>
      </w:r>
    </w:p>
    <w:p w14:paraId="534E76CC" w14:textId="77777777" w:rsidR="00FD19B8" w:rsidRDefault="00FD19B8" w:rsidP="00FD19B8">
      <w:pPr>
        <w:pStyle w:val="Paragraphedeliste"/>
        <w:numPr>
          <w:ilvl w:val="0"/>
          <w:numId w:val="32"/>
        </w:num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>Ses codes HTTP de retours ;</w:t>
      </w:r>
    </w:p>
    <w:p w14:paraId="04304C5A" w14:textId="77777777" w:rsidR="00FD19B8" w:rsidRDefault="00FD19B8" w:rsidP="00FD19B8">
      <w:pPr>
        <w:pStyle w:val="Paragraphedeliste"/>
        <w:numPr>
          <w:ilvl w:val="0"/>
          <w:numId w:val="32"/>
        </w:num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>Le format des données retournées.</w:t>
      </w:r>
    </w:p>
    <w:p w14:paraId="4BEDBCCF" w14:textId="77777777" w:rsidR="00FD19B8" w:rsidRPr="00CC712A" w:rsidRDefault="00FD19B8" w:rsidP="00FD19B8">
      <w:pPr>
        <w:rPr>
          <w:rStyle w:val="Accentuation"/>
          <w:i w:val="0"/>
          <w:iCs w:val="0"/>
          <w:lang w:val="fr-CH"/>
        </w:rPr>
      </w:pPr>
      <w:r>
        <w:rPr>
          <w:rStyle w:val="Accentuation"/>
          <w:i w:val="0"/>
          <w:iCs w:val="0"/>
          <w:lang w:val="fr-CH"/>
        </w:rPr>
        <w:t>Dans les fichiers sources, une documentation détaillant uniquement la première requête est fournie. Vous pouvez l’utiliser comme référence pour votre documentation.</w:t>
      </w:r>
    </w:p>
    <w:p w14:paraId="53CA7A7A" w14:textId="28679B40" w:rsidR="00FD19B8" w:rsidRDefault="00FD19B8" w:rsidP="00601409">
      <w:pPr>
        <w:rPr>
          <w:rStyle w:val="Accentuation"/>
          <w:i w:val="0"/>
          <w:iCs w:val="0"/>
          <w:lang w:val="fr-CH"/>
        </w:rPr>
      </w:pPr>
    </w:p>
    <w:p w14:paraId="29BBBE5E" w14:textId="4D214836" w:rsidR="003B7406" w:rsidRPr="00601409" w:rsidRDefault="003B7406" w:rsidP="00601409">
      <w:pPr>
        <w:rPr>
          <w:rStyle w:val="Accentuation"/>
          <w:i w:val="0"/>
          <w:iCs w:val="0"/>
          <w:lang w:val="fr-CH"/>
        </w:rPr>
      </w:pPr>
      <w:r>
        <w:rPr>
          <w:rStyle w:val="Accentuation"/>
          <w:i w:val="0"/>
          <w:iCs w:val="0"/>
          <w:lang w:val="fr-CH"/>
        </w:rPr>
        <w:t>Utilisez le logiciel Postman pour interagir avec votre API et la tester. Une « collection » Postman est à rendre.</w:t>
      </w:r>
    </w:p>
    <w:sectPr w:rsidR="003B7406" w:rsidRPr="00601409" w:rsidSect="00553C4C">
      <w:headerReference w:type="default" r:id="rId11"/>
      <w:footerReference w:type="default" r:id="rId12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83EA5" w14:textId="77777777" w:rsidR="008864F6" w:rsidRDefault="008864F6" w:rsidP="00970237">
      <w:r>
        <w:separator/>
      </w:r>
    </w:p>
  </w:endnote>
  <w:endnote w:type="continuationSeparator" w:id="0">
    <w:p w14:paraId="5508154C" w14:textId="77777777" w:rsidR="008864F6" w:rsidRDefault="008864F6" w:rsidP="00970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ETML L">
    <w:altName w:val="Calibri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59"/>
      <w:gridCol w:w="3259"/>
      <w:gridCol w:w="3260"/>
    </w:tblGrid>
    <w:tr w:rsidR="00E74674" w:rsidRPr="002D477B" w14:paraId="75A7D653" w14:textId="77777777" w:rsidTr="00E74674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3259" w:type="dxa"/>
        </w:tcPr>
        <w:p w14:paraId="650B2149" w14:textId="2BF5C2DB" w:rsidR="00E74674" w:rsidRPr="002D477B" w:rsidRDefault="000F14E6" w:rsidP="00970237">
          <w:pPr>
            <w:pStyle w:val="Pieddepage"/>
            <w:rPr>
              <w:b w:val="0"/>
              <w:bCs/>
              <w:sz w:val="20"/>
              <w:szCs w:val="21"/>
            </w:rPr>
          </w:pPr>
          <w:r w:rsidRPr="002D477B">
            <w:rPr>
              <w:b w:val="0"/>
              <w:bCs/>
              <w:sz w:val="20"/>
              <w:szCs w:val="21"/>
            </w:rPr>
            <w:t>Auteur : J. Gander</w:t>
          </w:r>
        </w:p>
      </w:tc>
      <w:tc>
        <w:tcPr>
          <w:tcW w:w="3259" w:type="dxa"/>
        </w:tcPr>
        <w:p w14:paraId="7708D3A5" w14:textId="7DA514BB" w:rsidR="00E74674" w:rsidRPr="002D477B" w:rsidRDefault="00E74674" w:rsidP="002D477B">
          <w:pPr>
            <w:pStyle w:val="Pieddepage"/>
            <w:jc w:val="center"/>
            <w:rPr>
              <w:b w:val="0"/>
              <w:bCs/>
              <w:sz w:val="20"/>
              <w:szCs w:val="21"/>
            </w:rPr>
          </w:pPr>
          <w:r w:rsidRPr="002D477B">
            <w:rPr>
              <w:b w:val="0"/>
              <w:bCs/>
              <w:sz w:val="20"/>
              <w:szCs w:val="21"/>
            </w:rPr>
            <w:t xml:space="preserve">Page </w:t>
          </w:r>
          <w:r w:rsidRPr="002D477B">
            <w:rPr>
              <w:bCs/>
              <w:sz w:val="20"/>
              <w:szCs w:val="21"/>
            </w:rPr>
            <w:fldChar w:fldCharType="begin"/>
          </w:r>
          <w:r w:rsidRPr="002D477B">
            <w:rPr>
              <w:b w:val="0"/>
              <w:bCs/>
              <w:sz w:val="20"/>
              <w:szCs w:val="21"/>
            </w:rPr>
            <w:instrText xml:space="preserve"> PAGE </w:instrText>
          </w:r>
          <w:r w:rsidRPr="002D477B">
            <w:rPr>
              <w:bCs/>
              <w:sz w:val="20"/>
              <w:szCs w:val="21"/>
            </w:rPr>
            <w:fldChar w:fldCharType="separate"/>
          </w:r>
          <w:r w:rsidRPr="002D477B">
            <w:rPr>
              <w:b w:val="0"/>
              <w:bCs/>
              <w:noProof/>
              <w:sz w:val="20"/>
              <w:szCs w:val="21"/>
            </w:rPr>
            <w:t>1</w:t>
          </w:r>
          <w:r w:rsidRPr="002D477B">
            <w:rPr>
              <w:bCs/>
              <w:sz w:val="20"/>
              <w:szCs w:val="21"/>
            </w:rPr>
            <w:fldChar w:fldCharType="end"/>
          </w:r>
          <w:r w:rsidRPr="002D477B">
            <w:rPr>
              <w:b w:val="0"/>
              <w:bCs/>
              <w:sz w:val="20"/>
              <w:szCs w:val="21"/>
            </w:rPr>
            <w:t xml:space="preserve"> sur </w:t>
          </w:r>
          <w:r w:rsidRPr="002D477B">
            <w:rPr>
              <w:bCs/>
              <w:sz w:val="20"/>
              <w:szCs w:val="21"/>
            </w:rPr>
            <w:fldChar w:fldCharType="begin"/>
          </w:r>
          <w:r w:rsidRPr="002D477B">
            <w:rPr>
              <w:b w:val="0"/>
              <w:bCs/>
              <w:sz w:val="20"/>
              <w:szCs w:val="21"/>
            </w:rPr>
            <w:instrText xml:space="preserve"> NUMPAGES </w:instrText>
          </w:r>
          <w:r w:rsidRPr="002D477B">
            <w:rPr>
              <w:bCs/>
              <w:sz w:val="20"/>
              <w:szCs w:val="21"/>
            </w:rPr>
            <w:fldChar w:fldCharType="separate"/>
          </w:r>
          <w:r w:rsidRPr="002D477B">
            <w:rPr>
              <w:b w:val="0"/>
              <w:bCs/>
              <w:noProof/>
              <w:sz w:val="20"/>
              <w:szCs w:val="21"/>
            </w:rPr>
            <w:t>1</w:t>
          </w:r>
          <w:r w:rsidRPr="002D477B">
            <w:rPr>
              <w:bCs/>
              <w:sz w:val="20"/>
              <w:szCs w:val="21"/>
            </w:rPr>
            <w:fldChar w:fldCharType="end"/>
          </w:r>
        </w:p>
      </w:tc>
      <w:tc>
        <w:tcPr>
          <w:tcW w:w="3260" w:type="dxa"/>
        </w:tcPr>
        <w:p w14:paraId="28AC50E3" w14:textId="77777777" w:rsidR="00E74674" w:rsidRPr="002D477B" w:rsidRDefault="00E74674" w:rsidP="00970237">
          <w:pPr>
            <w:pStyle w:val="Pieddepage"/>
            <w:rPr>
              <w:sz w:val="20"/>
              <w:szCs w:val="21"/>
            </w:rPr>
          </w:pPr>
        </w:p>
      </w:tc>
    </w:tr>
  </w:tbl>
  <w:p w14:paraId="5252635C" w14:textId="77777777" w:rsidR="00E74674" w:rsidRPr="002D477B" w:rsidRDefault="00E74674" w:rsidP="00970237">
    <w:pPr>
      <w:pStyle w:val="Pieddepage"/>
      <w:rPr>
        <w:sz w:val="20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0EB53" w14:textId="77777777" w:rsidR="008864F6" w:rsidRDefault="008864F6" w:rsidP="00970237">
      <w:r>
        <w:separator/>
      </w:r>
    </w:p>
  </w:footnote>
  <w:footnote w:type="continuationSeparator" w:id="0">
    <w:p w14:paraId="557BDFCE" w14:textId="77777777" w:rsidR="008864F6" w:rsidRDefault="008864F6" w:rsidP="009702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F976A" w14:textId="49003D24" w:rsidR="00553C4C" w:rsidRPr="002D477B" w:rsidRDefault="00553C4C" w:rsidP="002D477B">
    <w:pPr>
      <w:pStyle w:val="En-tte"/>
      <w:tabs>
        <w:tab w:val="clear" w:pos="9072"/>
        <w:tab w:val="right" w:pos="9180"/>
      </w:tabs>
      <w:jc w:val="right"/>
      <w:rPr>
        <w:bCs/>
        <w:sz w:val="20"/>
        <w:szCs w:val="21"/>
      </w:rPr>
    </w:pPr>
    <w:r w:rsidRPr="0011526C">
      <w:rPr>
        <w:noProof/>
        <w:lang w:val="fr-CH" w:eastAsia="fr-CH"/>
      </w:rPr>
      <w:drawing>
        <wp:anchor distT="0" distB="0" distL="114300" distR="114300" simplePos="0" relativeHeight="251659264" behindDoc="0" locked="0" layoutInCell="1" allowOverlap="1" wp14:anchorId="06001C8F" wp14:editId="211C3289">
          <wp:simplePos x="0" y="0"/>
          <wp:positionH relativeFrom="column">
            <wp:posOffset>71718</wp:posOffset>
          </wp:positionH>
          <wp:positionV relativeFrom="paragraph">
            <wp:posOffset>-442035</wp:posOffset>
          </wp:positionV>
          <wp:extent cx="914400" cy="914400"/>
          <wp:effectExtent l="0" t="0" r="0" b="0"/>
          <wp:wrapNone/>
          <wp:docPr id="2" name="Image 2" descr="etm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tm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D477B">
      <w:rPr>
        <w:bCs/>
        <w:sz w:val="20"/>
        <w:szCs w:val="21"/>
      </w:rPr>
      <w:t>ETML-ES / SIG</w:t>
    </w:r>
  </w:p>
  <w:p w14:paraId="197BC8AA" w14:textId="2B80B120" w:rsidR="00815C73" w:rsidRPr="00553C4C" w:rsidRDefault="00815C73" w:rsidP="00553C4C">
    <w:pPr>
      <w:pStyle w:val="En-tte"/>
      <w:tabs>
        <w:tab w:val="clear" w:pos="4536"/>
        <w:tab w:val="clear" w:pos="9072"/>
        <w:tab w:val="center" w:pos="481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0.5pt;height:10.5pt" o:bullet="t">
        <v:imagedata r:id="rId1" o:title="BD10263_"/>
      </v:shape>
    </w:pict>
  </w:numPicBullet>
  <w:abstractNum w:abstractNumId="0" w15:restartNumberingAfterBreak="0">
    <w:nsid w:val="FFFFFF88"/>
    <w:multiLevelType w:val="singleLevel"/>
    <w:tmpl w:val="D24A1F86"/>
    <w:lvl w:ilvl="0">
      <w:start w:val="1"/>
      <w:numFmt w:val="decimal"/>
      <w:pStyle w:val="Listenumros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</w:abstractNum>
  <w:abstractNum w:abstractNumId="1" w15:restartNumberingAfterBreak="0">
    <w:nsid w:val="02202AAE"/>
    <w:multiLevelType w:val="multilevel"/>
    <w:tmpl w:val="31B4382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2DA0D30"/>
    <w:multiLevelType w:val="hybridMultilevel"/>
    <w:tmpl w:val="16842A4E"/>
    <w:lvl w:ilvl="0" w:tplc="8A5669CC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336CBC"/>
    <w:multiLevelType w:val="hybridMultilevel"/>
    <w:tmpl w:val="5126A52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A351B"/>
    <w:multiLevelType w:val="hybridMultilevel"/>
    <w:tmpl w:val="BEBCE156"/>
    <w:lvl w:ilvl="0" w:tplc="F28A415C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8F11C2"/>
    <w:multiLevelType w:val="hybridMultilevel"/>
    <w:tmpl w:val="CACEE7F2"/>
    <w:lvl w:ilvl="0" w:tplc="76145B52">
      <w:start w:val="1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A71F3"/>
    <w:multiLevelType w:val="hybridMultilevel"/>
    <w:tmpl w:val="B3E251FE"/>
    <w:lvl w:ilvl="0" w:tplc="FF4245FE">
      <w:numFmt w:val="bullet"/>
      <w:lvlText w:val="-"/>
      <w:lvlJc w:val="left"/>
      <w:pPr>
        <w:ind w:left="1080" w:hanging="360"/>
      </w:pPr>
      <w:rPr>
        <w:rFonts w:ascii="Century Gothic" w:eastAsia="Times New Roman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3E1B2E"/>
    <w:multiLevelType w:val="hybridMultilevel"/>
    <w:tmpl w:val="68805202"/>
    <w:lvl w:ilvl="0" w:tplc="056EC198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F41CE"/>
    <w:multiLevelType w:val="hybridMultilevel"/>
    <w:tmpl w:val="64AEF242"/>
    <w:lvl w:ilvl="0" w:tplc="A8E61A40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783788"/>
    <w:multiLevelType w:val="hybridMultilevel"/>
    <w:tmpl w:val="7E6C7E24"/>
    <w:lvl w:ilvl="0" w:tplc="B30A1890">
      <w:start w:val="1"/>
      <w:numFmt w:val="bullet"/>
      <w:pStyle w:val="Paragraphede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2F1678"/>
    <w:multiLevelType w:val="hybridMultilevel"/>
    <w:tmpl w:val="7F963FB0"/>
    <w:lvl w:ilvl="0" w:tplc="6510761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370D7D"/>
    <w:multiLevelType w:val="hybridMultilevel"/>
    <w:tmpl w:val="55109AD8"/>
    <w:lvl w:ilvl="0" w:tplc="D0165418">
      <w:start w:val="1"/>
      <w:numFmt w:val="bullet"/>
      <w:pStyle w:val="Listecocher"/>
      <w:lvlText w:val="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4C1B99"/>
    <w:multiLevelType w:val="hybridMultilevel"/>
    <w:tmpl w:val="95E27C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8E117A"/>
    <w:multiLevelType w:val="hybridMultilevel"/>
    <w:tmpl w:val="95E27C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CF4CDA"/>
    <w:multiLevelType w:val="hybridMultilevel"/>
    <w:tmpl w:val="2B666EA6"/>
    <w:lvl w:ilvl="0" w:tplc="853CB820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762ACD"/>
    <w:multiLevelType w:val="hybridMultilevel"/>
    <w:tmpl w:val="5F96768C"/>
    <w:lvl w:ilvl="0" w:tplc="21A65048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136E02"/>
    <w:multiLevelType w:val="hybridMultilevel"/>
    <w:tmpl w:val="F462083C"/>
    <w:lvl w:ilvl="0" w:tplc="EF8C79E6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3027A5"/>
    <w:multiLevelType w:val="hybridMultilevel"/>
    <w:tmpl w:val="79F87DC8"/>
    <w:lvl w:ilvl="0" w:tplc="2814095C">
      <w:start w:val="2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6A1B57"/>
    <w:multiLevelType w:val="hybridMultilevel"/>
    <w:tmpl w:val="8CCC08FA"/>
    <w:lvl w:ilvl="0" w:tplc="AFA0119A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A63143"/>
    <w:multiLevelType w:val="hybridMultilevel"/>
    <w:tmpl w:val="405EE982"/>
    <w:lvl w:ilvl="0" w:tplc="0AB04E96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7201CB"/>
    <w:multiLevelType w:val="hybridMultilevel"/>
    <w:tmpl w:val="EE327F2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D7D62"/>
    <w:multiLevelType w:val="hybridMultilevel"/>
    <w:tmpl w:val="B3B6B99A"/>
    <w:lvl w:ilvl="0" w:tplc="36BC1DDA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F3337E"/>
    <w:multiLevelType w:val="hybridMultilevel"/>
    <w:tmpl w:val="1DA6F17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3B06BA"/>
    <w:multiLevelType w:val="hybridMultilevel"/>
    <w:tmpl w:val="5DC6DB6A"/>
    <w:lvl w:ilvl="0" w:tplc="85020B42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515E9A"/>
    <w:multiLevelType w:val="hybridMultilevel"/>
    <w:tmpl w:val="C7DA7862"/>
    <w:lvl w:ilvl="0" w:tplc="40FA28E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D769EE"/>
    <w:multiLevelType w:val="hybridMultilevel"/>
    <w:tmpl w:val="02F24B72"/>
    <w:lvl w:ilvl="0" w:tplc="99609DD8">
      <w:numFmt w:val="bullet"/>
      <w:lvlText w:val=""/>
      <w:lvlJc w:val="left"/>
      <w:pPr>
        <w:ind w:left="450" w:hanging="360"/>
      </w:pPr>
      <w:rPr>
        <w:rFonts w:ascii="Wingdings" w:eastAsia="Times New Roman" w:hAnsi="Wingdings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7" w15:restartNumberingAfterBreak="0">
    <w:nsid w:val="6C20528B"/>
    <w:multiLevelType w:val="hybridMultilevel"/>
    <w:tmpl w:val="AB64B92E"/>
    <w:lvl w:ilvl="0" w:tplc="9F587CF8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AE3122"/>
    <w:multiLevelType w:val="hybridMultilevel"/>
    <w:tmpl w:val="3578BD26"/>
    <w:lvl w:ilvl="0" w:tplc="D7DE1E42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E710CD"/>
    <w:multiLevelType w:val="hybridMultilevel"/>
    <w:tmpl w:val="489E6B08"/>
    <w:lvl w:ilvl="0" w:tplc="9B22E3EA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9F3DCF"/>
    <w:multiLevelType w:val="hybridMultilevel"/>
    <w:tmpl w:val="B7D4D3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3C3935"/>
    <w:multiLevelType w:val="hybridMultilevel"/>
    <w:tmpl w:val="E1889BA6"/>
    <w:lvl w:ilvl="0" w:tplc="D76E3104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70" w:hanging="360"/>
      </w:pPr>
    </w:lvl>
    <w:lvl w:ilvl="2" w:tplc="040C001B" w:tentative="1">
      <w:start w:val="1"/>
      <w:numFmt w:val="lowerRoman"/>
      <w:lvlText w:val="%3."/>
      <w:lvlJc w:val="right"/>
      <w:pPr>
        <w:ind w:left="1890" w:hanging="180"/>
      </w:pPr>
    </w:lvl>
    <w:lvl w:ilvl="3" w:tplc="040C000F" w:tentative="1">
      <w:start w:val="1"/>
      <w:numFmt w:val="decimal"/>
      <w:lvlText w:val="%4."/>
      <w:lvlJc w:val="left"/>
      <w:pPr>
        <w:ind w:left="2610" w:hanging="360"/>
      </w:pPr>
    </w:lvl>
    <w:lvl w:ilvl="4" w:tplc="040C0019" w:tentative="1">
      <w:start w:val="1"/>
      <w:numFmt w:val="lowerLetter"/>
      <w:lvlText w:val="%5."/>
      <w:lvlJc w:val="left"/>
      <w:pPr>
        <w:ind w:left="3330" w:hanging="360"/>
      </w:pPr>
    </w:lvl>
    <w:lvl w:ilvl="5" w:tplc="040C001B" w:tentative="1">
      <w:start w:val="1"/>
      <w:numFmt w:val="lowerRoman"/>
      <w:lvlText w:val="%6."/>
      <w:lvlJc w:val="right"/>
      <w:pPr>
        <w:ind w:left="4050" w:hanging="180"/>
      </w:pPr>
    </w:lvl>
    <w:lvl w:ilvl="6" w:tplc="040C000F" w:tentative="1">
      <w:start w:val="1"/>
      <w:numFmt w:val="decimal"/>
      <w:lvlText w:val="%7."/>
      <w:lvlJc w:val="left"/>
      <w:pPr>
        <w:ind w:left="4770" w:hanging="360"/>
      </w:pPr>
    </w:lvl>
    <w:lvl w:ilvl="7" w:tplc="040C0019" w:tentative="1">
      <w:start w:val="1"/>
      <w:numFmt w:val="lowerLetter"/>
      <w:lvlText w:val="%8."/>
      <w:lvlJc w:val="left"/>
      <w:pPr>
        <w:ind w:left="5490" w:hanging="360"/>
      </w:pPr>
    </w:lvl>
    <w:lvl w:ilvl="8" w:tplc="040C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2" w15:restartNumberingAfterBreak="0">
    <w:nsid w:val="786766FA"/>
    <w:multiLevelType w:val="hybridMultilevel"/>
    <w:tmpl w:val="28745486"/>
    <w:lvl w:ilvl="0" w:tplc="173E22B6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875019">
    <w:abstractNumId w:val="1"/>
  </w:num>
  <w:num w:numId="2" w16cid:durableId="1113943555">
    <w:abstractNumId w:val="4"/>
  </w:num>
  <w:num w:numId="3" w16cid:durableId="1310599146">
    <w:abstractNumId w:val="0"/>
  </w:num>
  <w:num w:numId="4" w16cid:durableId="646282191">
    <w:abstractNumId w:val="12"/>
  </w:num>
  <w:num w:numId="5" w16cid:durableId="195625945">
    <w:abstractNumId w:val="30"/>
  </w:num>
  <w:num w:numId="6" w16cid:durableId="957443430">
    <w:abstractNumId w:val="21"/>
  </w:num>
  <w:num w:numId="7" w16cid:durableId="993684412">
    <w:abstractNumId w:val="31"/>
  </w:num>
  <w:num w:numId="8" w16cid:durableId="936713570">
    <w:abstractNumId w:val="6"/>
  </w:num>
  <w:num w:numId="9" w16cid:durableId="642271563">
    <w:abstractNumId w:val="32"/>
  </w:num>
  <w:num w:numId="10" w16cid:durableId="626817854">
    <w:abstractNumId w:val="15"/>
  </w:num>
  <w:num w:numId="11" w16cid:durableId="513108698">
    <w:abstractNumId w:val="24"/>
  </w:num>
  <w:num w:numId="12" w16cid:durableId="539824098">
    <w:abstractNumId w:val="26"/>
  </w:num>
  <w:num w:numId="13" w16cid:durableId="1996565517">
    <w:abstractNumId w:val="22"/>
  </w:num>
  <w:num w:numId="14" w16cid:durableId="438719371">
    <w:abstractNumId w:val="19"/>
  </w:num>
  <w:num w:numId="15" w16cid:durableId="1193495344">
    <w:abstractNumId w:val="2"/>
  </w:num>
  <w:num w:numId="16" w16cid:durableId="321084005">
    <w:abstractNumId w:val="10"/>
  </w:num>
  <w:num w:numId="17" w16cid:durableId="1724792904">
    <w:abstractNumId w:val="17"/>
  </w:num>
  <w:num w:numId="18" w16cid:durableId="2080901216">
    <w:abstractNumId w:val="27"/>
  </w:num>
  <w:num w:numId="19" w16cid:durableId="1242906255">
    <w:abstractNumId w:val="28"/>
  </w:num>
  <w:num w:numId="20" w16cid:durableId="90770">
    <w:abstractNumId w:val="14"/>
  </w:num>
  <w:num w:numId="21" w16cid:durableId="29183188">
    <w:abstractNumId w:val="13"/>
  </w:num>
  <w:num w:numId="22" w16cid:durableId="666834869">
    <w:abstractNumId w:val="11"/>
  </w:num>
  <w:num w:numId="23" w16cid:durableId="1121076152">
    <w:abstractNumId w:val="7"/>
  </w:num>
  <w:num w:numId="24" w16cid:durableId="199435045">
    <w:abstractNumId w:val="9"/>
  </w:num>
  <w:num w:numId="25" w16cid:durableId="1250772954">
    <w:abstractNumId w:val="23"/>
  </w:num>
  <w:num w:numId="26" w16cid:durableId="819346029">
    <w:abstractNumId w:val="3"/>
  </w:num>
  <w:num w:numId="27" w16cid:durableId="1159999540">
    <w:abstractNumId w:val="5"/>
  </w:num>
  <w:num w:numId="28" w16cid:durableId="1809593317">
    <w:abstractNumId w:val="18"/>
  </w:num>
  <w:num w:numId="29" w16cid:durableId="1635986888">
    <w:abstractNumId w:val="20"/>
  </w:num>
  <w:num w:numId="30" w16cid:durableId="956715859">
    <w:abstractNumId w:val="29"/>
  </w:num>
  <w:num w:numId="31" w16cid:durableId="1530413524">
    <w:abstractNumId w:val="16"/>
  </w:num>
  <w:num w:numId="32" w16cid:durableId="861674430">
    <w:abstractNumId w:val="8"/>
  </w:num>
  <w:num w:numId="33" w16cid:durableId="1793405291">
    <w:abstractNumId w:val="2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20E4"/>
    <w:rsid w:val="00000018"/>
    <w:rsid w:val="00000020"/>
    <w:rsid w:val="00000197"/>
    <w:rsid w:val="000018A0"/>
    <w:rsid w:val="000023F0"/>
    <w:rsid w:val="00002528"/>
    <w:rsid w:val="00002AA3"/>
    <w:rsid w:val="000030F7"/>
    <w:rsid w:val="0000478D"/>
    <w:rsid w:val="00004E15"/>
    <w:rsid w:val="0000597B"/>
    <w:rsid w:val="00005BC7"/>
    <w:rsid w:val="00010A8B"/>
    <w:rsid w:val="0001209F"/>
    <w:rsid w:val="000128AA"/>
    <w:rsid w:val="000130A8"/>
    <w:rsid w:val="00015760"/>
    <w:rsid w:val="00015BF1"/>
    <w:rsid w:val="00021B87"/>
    <w:rsid w:val="00022CAC"/>
    <w:rsid w:val="0002357A"/>
    <w:rsid w:val="000242E5"/>
    <w:rsid w:val="0002715E"/>
    <w:rsid w:val="00030318"/>
    <w:rsid w:val="0003060E"/>
    <w:rsid w:val="000316F0"/>
    <w:rsid w:val="00035801"/>
    <w:rsid w:val="00035906"/>
    <w:rsid w:val="00037B9C"/>
    <w:rsid w:val="00037D3F"/>
    <w:rsid w:val="00040803"/>
    <w:rsid w:val="00041BC2"/>
    <w:rsid w:val="00041EB1"/>
    <w:rsid w:val="00044099"/>
    <w:rsid w:val="00045B47"/>
    <w:rsid w:val="00045EEF"/>
    <w:rsid w:val="000466FB"/>
    <w:rsid w:val="00046DA7"/>
    <w:rsid w:val="000502A9"/>
    <w:rsid w:val="00050677"/>
    <w:rsid w:val="000522D7"/>
    <w:rsid w:val="00055FF0"/>
    <w:rsid w:val="000560C3"/>
    <w:rsid w:val="00060056"/>
    <w:rsid w:val="00060EF8"/>
    <w:rsid w:val="00062744"/>
    <w:rsid w:val="0006364D"/>
    <w:rsid w:val="00063DF6"/>
    <w:rsid w:val="00064156"/>
    <w:rsid w:val="00067870"/>
    <w:rsid w:val="000704A3"/>
    <w:rsid w:val="00070568"/>
    <w:rsid w:val="000707DD"/>
    <w:rsid w:val="00070C00"/>
    <w:rsid w:val="000716E1"/>
    <w:rsid w:val="00073070"/>
    <w:rsid w:val="0007340B"/>
    <w:rsid w:val="0007399C"/>
    <w:rsid w:val="000739F1"/>
    <w:rsid w:val="00073B52"/>
    <w:rsid w:val="0007498A"/>
    <w:rsid w:val="00076713"/>
    <w:rsid w:val="00076755"/>
    <w:rsid w:val="00077046"/>
    <w:rsid w:val="00081961"/>
    <w:rsid w:val="00081A21"/>
    <w:rsid w:val="00084B31"/>
    <w:rsid w:val="00086114"/>
    <w:rsid w:val="00090949"/>
    <w:rsid w:val="000918BF"/>
    <w:rsid w:val="0009406C"/>
    <w:rsid w:val="00095D6B"/>
    <w:rsid w:val="000A1B63"/>
    <w:rsid w:val="000A3FE0"/>
    <w:rsid w:val="000A4750"/>
    <w:rsid w:val="000A4C83"/>
    <w:rsid w:val="000B0235"/>
    <w:rsid w:val="000B4159"/>
    <w:rsid w:val="000B4247"/>
    <w:rsid w:val="000B5307"/>
    <w:rsid w:val="000B6BE0"/>
    <w:rsid w:val="000C0009"/>
    <w:rsid w:val="000C02DA"/>
    <w:rsid w:val="000C0DFE"/>
    <w:rsid w:val="000C2DC2"/>
    <w:rsid w:val="000C5F64"/>
    <w:rsid w:val="000D085B"/>
    <w:rsid w:val="000D3505"/>
    <w:rsid w:val="000D7C90"/>
    <w:rsid w:val="000E03BD"/>
    <w:rsid w:val="000E3FE2"/>
    <w:rsid w:val="000E41CC"/>
    <w:rsid w:val="000E42D9"/>
    <w:rsid w:val="000E64C7"/>
    <w:rsid w:val="000E6C87"/>
    <w:rsid w:val="000F1469"/>
    <w:rsid w:val="000F14E6"/>
    <w:rsid w:val="000F22B9"/>
    <w:rsid w:val="000F28C0"/>
    <w:rsid w:val="000F299B"/>
    <w:rsid w:val="000F381C"/>
    <w:rsid w:val="000F5AC2"/>
    <w:rsid w:val="000F6954"/>
    <w:rsid w:val="000F7AE3"/>
    <w:rsid w:val="000F7C43"/>
    <w:rsid w:val="000F7CDB"/>
    <w:rsid w:val="00104DE4"/>
    <w:rsid w:val="001050C0"/>
    <w:rsid w:val="0010591C"/>
    <w:rsid w:val="001112F1"/>
    <w:rsid w:val="00111A6F"/>
    <w:rsid w:val="00112002"/>
    <w:rsid w:val="001125AF"/>
    <w:rsid w:val="00113487"/>
    <w:rsid w:val="001137C4"/>
    <w:rsid w:val="00114120"/>
    <w:rsid w:val="00114A15"/>
    <w:rsid w:val="00115C11"/>
    <w:rsid w:val="00115F6D"/>
    <w:rsid w:val="0011612B"/>
    <w:rsid w:val="00116509"/>
    <w:rsid w:val="00116FCF"/>
    <w:rsid w:val="00122B7D"/>
    <w:rsid w:val="00122EB7"/>
    <w:rsid w:val="00125701"/>
    <w:rsid w:val="00126602"/>
    <w:rsid w:val="00132E1B"/>
    <w:rsid w:val="00135314"/>
    <w:rsid w:val="0013696E"/>
    <w:rsid w:val="00141692"/>
    <w:rsid w:val="001456B7"/>
    <w:rsid w:val="00154BAF"/>
    <w:rsid w:val="001618DC"/>
    <w:rsid w:val="00163092"/>
    <w:rsid w:val="0016552A"/>
    <w:rsid w:val="00171BF1"/>
    <w:rsid w:val="00172257"/>
    <w:rsid w:val="001803DF"/>
    <w:rsid w:val="001813FB"/>
    <w:rsid w:val="001819E0"/>
    <w:rsid w:val="00182618"/>
    <w:rsid w:val="0018371C"/>
    <w:rsid w:val="001839F4"/>
    <w:rsid w:val="00184DCB"/>
    <w:rsid w:val="00186673"/>
    <w:rsid w:val="001926D4"/>
    <w:rsid w:val="00192CA4"/>
    <w:rsid w:val="001937F5"/>
    <w:rsid w:val="00195211"/>
    <w:rsid w:val="001964C4"/>
    <w:rsid w:val="001A21F3"/>
    <w:rsid w:val="001A2393"/>
    <w:rsid w:val="001A3AD4"/>
    <w:rsid w:val="001A635C"/>
    <w:rsid w:val="001A680F"/>
    <w:rsid w:val="001A780E"/>
    <w:rsid w:val="001A7DA5"/>
    <w:rsid w:val="001B18CA"/>
    <w:rsid w:val="001B4E13"/>
    <w:rsid w:val="001B73DB"/>
    <w:rsid w:val="001C21FA"/>
    <w:rsid w:val="001C27EB"/>
    <w:rsid w:val="001C2E99"/>
    <w:rsid w:val="001C454D"/>
    <w:rsid w:val="001C46B8"/>
    <w:rsid w:val="001C7A8D"/>
    <w:rsid w:val="001D1F5F"/>
    <w:rsid w:val="001D2E0E"/>
    <w:rsid w:val="001D4680"/>
    <w:rsid w:val="001D5576"/>
    <w:rsid w:val="001D574E"/>
    <w:rsid w:val="001D66F3"/>
    <w:rsid w:val="001D72BA"/>
    <w:rsid w:val="001D7561"/>
    <w:rsid w:val="001E0502"/>
    <w:rsid w:val="001E7B24"/>
    <w:rsid w:val="001E7F09"/>
    <w:rsid w:val="001F059B"/>
    <w:rsid w:val="001F0967"/>
    <w:rsid w:val="001F1172"/>
    <w:rsid w:val="001F2420"/>
    <w:rsid w:val="001F3005"/>
    <w:rsid w:val="001F3512"/>
    <w:rsid w:val="001F42BB"/>
    <w:rsid w:val="001F43A4"/>
    <w:rsid w:val="00200E8E"/>
    <w:rsid w:val="002017A0"/>
    <w:rsid w:val="002029ED"/>
    <w:rsid w:val="00203959"/>
    <w:rsid w:val="00203B6F"/>
    <w:rsid w:val="00203CCB"/>
    <w:rsid w:val="00205C5B"/>
    <w:rsid w:val="00205D69"/>
    <w:rsid w:val="0021337F"/>
    <w:rsid w:val="00213E7E"/>
    <w:rsid w:val="002150A9"/>
    <w:rsid w:val="0021599C"/>
    <w:rsid w:val="00216E90"/>
    <w:rsid w:val="0021721E"/>
    <w:rsid w:val="002175B2"/>
    <w:rsid w:val="00223E10"/>
    <w:rsid w:val="00223F86"/>
    <w:rsid w:val="00225B25"/>
    <w:rsid w:val="0023418B"/>
    <w:rsid w:val="002342A8"/>
    <w:rsid w:val="00236099"/>
    <w:rsid w:val="002378B2"/>
    <w:rsid w:val="00242F80"/>
    <w:rsid w:val="00245AD4"/>
    <w:rsid w:val="00247167"/>
    <w:rsid w:val="002477A9"/>
    <w:rsid w:val="00247B36"/>
    <w:rsid w:val="00254304"/>
    <w:rsid w:val="00254B92"/>
    <w:rsid w:val="0025589F"/>
    <w:rsid w:val="002567AB"/>
    <w:rsid w:val="00264033"/>
    <w:rsid w:val="00265446"/>
    <w:rsid w:val="00266238"/>
    <w:rsid w:val="00273B0C"/>
    <w:rsid w:val="002754B7"/>
    <w:rsid w:val="00275862"/>
    <w:rsid w:val="002770F3"/>
    <w:rsid w:val="0028080B"/>
    <w:rsid w:val="00280F20"/>
    <w:rsid w:val="00282F68"/>
    <w:rsid w:val="00283527"/>
    <w:rsid w:val="00287BC2"/>
    <w:rsid w:val="002907D0"/>
    <w:rsid w:val="00290CDE"/>
    <w:rsid w:val="00291199"/>
    <w:rsid w:val="00291D64"/>
    <w:rsid w:val="002926D0"/>
    <w:rsid w:val="00292A24"/>
    <w:rsid w:val="00292C38"/>
    <w:rsid w:val="002951BD"/>
    <w:rsid w:val="00295FB5"/>
    <w:rsid w:val="00296507"/>
    <w:rsid w:val="00297E2A"/>
    <w:rsid w:val="002A079F"/>
    <w:rsid w:val="002A330B"/>
    <w:rsid w:val="002A3C8A"/>
    <w:rsid w:val="002A44AF"/>
    <w:rsid w:val="002A5CAF"/>
    <w:rsid w:val="002A5CE3"/>
    <w:rsid w:val="002A5FCC"/>
    <w:rsid w:val="002A6B27"/>
    <w:rsid w:val="002A76AD"/>
    <w:rsid w:val="002B0262"/>
    <w:rsid w:val="002B0976"/>
    <w:rsid w:val="002B0B52"/>
    <w:rsid w:val="002B1C19"/>
    <w:rsid w:val="002B3530"/>
    <w:rsid w:val="002B40C8"/>
    <w:rsid w:val="002B43C7"/>
    <w:rsid w:val="002B458F"/>
    <w:rsid w:val="002B52F8"/>
    <w:rsid w:val="002B5B2C"/>
    <w:rsid w:val="002B67EE"/>
    <w:rsid w:val="002B6893"/>
    <w:rsid w:val="002C07E5"/>
    <w:rsid w:val="002C1DA5"/>
    <w:rsid w:val="002C407D"/>
    <w:rsid w:val="002C4E72"/>
    <w:rsid w:val="002C6634"/>
    <w:rsid w:val="002C7417"/>
    <w:rsid w:val="002C757D"/>
    <w:rsid w:val="002D058A"/>
    <w:rsid w:val="002D340B"/>
    <w:rsid w:val="002D369C"/>
    <w:rsid w:val="002D386B"/>
    <w:rsid w:val="002D477B"/>
    <w:rsid w:val="002E0AF0"/>
    <w:rsid w:val="002E2425"/>
    <w:rsid w:val="002E70E3"/>
    <w:rsid w:val="002F0160"/>
    <w:rsid w:val="002F038B"/>
    <w:rsid w:val="002F0420"/>
    <w:rsid w:val="002F2593"/>
    <w:rsid w:val="002F329C"/>
    <w:rsid w:val="002F40CE"/>
    <w:rsid w:val="002F4E08"/>
    <w:rsid w:val="002F72D7"/>
    <w:rsid w:val="002F7C92"/>
    <w:rsid w:val="00301261"/>
    <w:rsid w:val="00301C81"/>
    <w:rsid w:val="0030212D"/>
    <w:rsid w:val="00303F72"/>
    <w:rsid w:val="003053E4"/>
    <w:rsid w:val="0030608C"/>
    <w:rsid w:val="0030715F"/>
    <w:rsid w:val="00310077"/>
    <w:rsid w:val="00311A60"/>
    <w:rsid w:val="003130B7"/>
    <w:rsid w:val="00313310"/>
    <w:rsid w:val="003165FF"/>
    <w:rsid w:val="00317690"/>
    <w:rsid w:val="00317744"/>
    <w:rsid w:val="00320DD6"/>
    <w:rsid w:val="0032132D"/>
    <w:rsid w:val="00321A4D"/>
    <w:rsid w:val="00322BB0"/>
    <w:rsid w:val="00326B4E"/>
    <w:rsid w:val="00327AEE"/>
    <w:rsid w:val="003327E4"/>
    <w:rsid w:val="00333265"/>
    <w:rsid w:val="0033331F"/>
    <w:rsid w:val="003333AA"/>
    <w:rsid w:val="003346C6"/>
    <w:rsid w:val="00335312"/>
    <w:rsid w:val="00335571"/>
    <w:rsid w:val="003356DD"/>
    <w:rsid w:val="00336A52"/>
    <w:rsid w:val="00336C9C"/>
    <w:rsid w:val="00337598"/>
    <w:rsid w:val="0034172E"/>
    <w:rsid w:val="0034222B"/>
    <w:rsid w:val="003423F2"/>
    <w:rsid w:val="00344172"/>
    <w:rsid w:val="00344553"/>
    <w:rsid w:val="0034711B"/>
    <w:rsid w:val="0035016F"/>
    <w:rsid w:val="003526B4"/>
    <w:rsid w:val="00352E30"/>
    <w:rsid w:val="00352F3A"/>
    <w:rsid w:val="00353344"/>
    <w:rsid w:val="0035588B"/>
    <w:rsid w:val="00356D83"/>
    <w:rsid w:val="00361B42"/>
    <w:rsid w:val="00362218"/>
    <w:rsid w:val="00362DAA"/>
    <w:rsid w:val="0036395B"/>
    <w:rsid w:val="00366F55"/>
    <w:rsid w:val="00367BDB"/>
    <w:rsid w:val="00370142"/>
    <w:rsid w:val="0037140D"/>
    <w:rsid w:val="00371F13"/>
    <w:rsid w:val="003732DE"/>
    <w:rsid w:val="003734B2"/>
    <w:rsid w:val="00374641"/>
    <w:rsid w:val="00381FEE"/>
    <w:rsid w:val="003829B9"/>
    <w:rsid w:val="0038667F"/>
    <w:rsid w:val="00387D44"/>
    <w:rsid w:val="00390FBE"/>
    <w:rsid w:val="003935F1"/>
    <w:rsid w:val="003939D1"/>
    <w:rsid w:val="00394FB5"/>
    <w:rsid w:val="003955D3"/>
    <w:rsid w:val="00396350"/>
    <w:rsid w:val="00396AAB"/>
    <w:rsid w:val="003A264C"/>
    <w:rsid w:val="003A3FAE"/>
    <w:rsid w:val="003A3FBD"/>
    <w:rsid w:val="003A6434"/>
    <w:rsid w:val="003A799D"/>
    <w:rsid w:val="003B352F"/>
    <w:rsid w:val="003B3C1F"/>
    <w:rsid w:val="003B4164"/>
    <w:rsid w:val="003B7406"/>
    <w:rsid w:val="003B7582"/>
    <w:rsid w:val="003C31C4"/>
    <w:rsid w:val="003C44CE"/>
    <w:rsid w:val="003C4FE6"/>
    <w:rsid w:val="003C6183"/>
    <w:rsid w:val="003C6B57"/>
    <w:rsid w:val="003D0400"/>
    <w:rsid w:val="003E018B"/>
    <w:rsid w:val="003E0514"/>
    <w:rsid w:val="003E0634"/>
    <w:rsid w:val="003E2B7D"/>
    <w:rsid w:val="003E3C65"/>
    <w:rsid w:val="003E507C"/>
    <w:rsid w:val="003E637E"/>
    <w:rsid w:val="003F1870"/>
    <w:rsid w:val="003F1A08"/>
    <w:rsid w:val="003F3843"/>
    <w:rsid w:val="003F53E5"/>
    <w:rsid w:val="003F6AC4"/>
    <w:rsid w:val="00400D34"/>
    <w:rsid w:val="00401416"/>
    <w:rsid w:val="00407028"/>
    <w:rsid w:val="0040782E"/>
    <w:rsid w:val="004079CC"/>
    <w:rsid w:val="0041171A"/>
    <w:rsid w:val="0041274F"/>
    <w:rsid w:val="00412B6A"/>
    <w:rsid w:val="004133A0"/>
    <w:rsid w:val="00414ECB"/>
    <w:rsid w:val="00415D24"/>
    <w:rsid w:val="00417329"/>
    <w:rsid w:val="00417CA2"/>
    <w:rsid w:val="00417E8B"/>
    <w:rsid w:val="00421554"/>
    <w:rsid w:val="00422B76"/>
    <w:rsid w:val="00422DB4"/>
    <w:rsid w:val="00427876"/>
    <w:rsid w:val="00431551"/>
    <w:rsid w:val="00433911"/>
    <w:rsid w:val="00435B9E"/>
    <w:rsid w:val="00435C85"/>
    <w:rsid w:val="0043666E"/>
    <w:rsid w:val="0043693F"/>
    <w:rsid w:val="00436B90"/>
    <w:rsid w:val="00437724"/>
    <w:rsid w:val="0043774A"/>
    <w:rsid w:val="00443381"/>
    <w:rsid w:val="00445605"/>
    <w:rsid w:val="0044618A"/>
    <w:rsid w:val="00446734"/>
    <w:rsid w:val="004509CF"/>
    <w:rsid w:val="00450A6E"/>
    <w:rsid w:val="00454BB4"/>
    <w:rsid w:val="0045746E"/>
    <w:rsid w:val="00457875"/>
    <w:rsid w:val="004606DF"/>
    <w:rsid w:val="00465191"/>
    <w:rsid w:val="0046545E"/>
    <w:rsid w:val="004661EA"/>
    <w:rsid w:val="00467365"/>
    <w:rsid w:val="00470D4D"/>
    <w:rsid w:val="00471C8B"/>
    <w:rsid w:val="00471D51"/>
    <w:rsid w:val="00472A41"/>
    <w:rsid w:val="004739C4"/>
    <w:rsid w:val="004753FB"/>
    <w:rsid w:val="0047556D"/>
    <w:rsid w:val="0047797B"/>
    <w:rsid w:val="0048051A"/>
    <w:rsid w:val="00481404"/>
    <w:rsid w:val="004841EA"/>
    <w:rsid w:val="00484657"/>
    <w:rsid w:val="00485B75"/>
    <w:rsid w:val="00485C48"/>
    <w:rsid w:val="004864D0"/>
    <w:rsid w:val="00487A77"/>
    <w:rsid w:val="00490A64"/>
    <w:rsid w:val="00491C69"/>
    <w:rsid w:val="004928D1"/>
    <w:rsid w:val="00495865"/>
    <w:rsid w:val="00496F58"/>
    <w:rsid w:val="004A01F1"/>
    <w:rsid w:val="004A0AAA"/>
    <w:rsid w:val="004A3658"/>
    <w:rsid w:val="004A3877"/>
    <w:rsid w:val="004A3DB8"/>
    <w:rsid w:val="004A5904"/>
    <w:rsid w:val="004A7B1E"/>
    <w:rsid w:val="004B299F"/>
    <w:rsid w:val="004B32EA"/>
    <w:rsid w:val="004B56C5"/>
    <w:rsid w:val="004B689A"/>
    <w:rsid w:val="004B7946"/>
    <w:rsid w:val="004C00C2"/>
    <w:rsid w:val="004C0210"/>
    <w:rsid w:val="004C16F9"/>
    <w:rsid w:val="004C1C1E"/>
    <w:rsid w:val="004C36F1"/>
    <w:rsid w:val="004C44A9"/>
    <w:rsid w:val="004C49CB"/>
    <w:rsid w:val="004C5518"/>
    <w:rsid w:val="004D1477"/>
    <w:rsid w:val="004D23D5"/>
    <w:rsid w:val="004D241D"/>
    <w:rsid w:val="004D5266"/>
    <w:rsid w:val="004E1ABA"/>
    <w:rsid w:val="004E21F0"/>
    <w:rsid w:val="004E5390"/>
    <w:rsid w:val="004E667D"/>
    <w:rsid w:val="004F1C05"/>
    <w:rsid w:val="004F1F6F"/>
    <w:rsid w:val="004F488E"/>
    <w:rsid w:val="004F6710"/>
    <w:rsid w:val="004F6C78"/>
    <w:rsid w:val="004F705D"/>
    <w:rsid w:val="004F7823"/>
    <w:rsid w:val="00501674"/>
    <w:rsid w:val="00501F98"/>
    <w:rsid w:val="00504AA4"/>
    <w:rsid w:val="00505092"/>
    <w:rsid w:val="00511C34"/>
    <w:rsid w:val="00512087"/>
    <w:rsid w:val="00512884"/>
    <w:rsid w:val="005136C4"/>
    <w:rsid w:val="0051405C"/>
    <w:rsid w:val="00514520"/>
    <w:rsid w:val="0052224B"/>
    <w:rsid w:val="00523691"/>
    <w:rsid w:val="00524602"/>
    <w:rsid w:val="005246E6"/>
    <w:rsid w:val="005252EF"/>
    <w:rsid w:val="00525396"/>
    <w:rsid w:val="005264CC"/>
    <w:rsid w:val="005308E6"/>
    <w:rsid w:val="00531BC9"/>
    <w:rsid w:val="00531C2D"/>
    <w:rsid w:val="005324EE"/>
    <w:rsid w:val="00533BD3"/>
    <w:rsid w:val="00533CFC"/>
    <w:rsid w:val="0053436D"/>
    <w:rsid w:val="00534FBF"/>
    <w:rsid w:val="00535FBC"/>
    <w:rsid w:val="005371C1"/>
    <w:rsid w:val="005400D4"/>
    <w:rsid w:val="00540607"/>
    <w:rsid w:val="00542201"/>
    <w:rsid w:val="00542EB9"/>
    <w:rsid w:val="00553C4C"/>
    <w:rsid w:val="00553E05"/>
    <w:rsid w:val="00555590"/>
    <w:rsid w:val="0055647F"/>
    <w:rsid w:val="0056078A"/>
    <w:rsid w:val="0056405E"/>
    <w:rsid w:val="0056492F"/>
    <w:rsid w:val="00564BAD"/>
    <w:rsid w:val="00564EB4"/>
    <w:rsid w:val="00565027"/>
    <w:rsid w:val="00565B52"/>
    <w:rsid w:val="00566278"/>
    <w:rsid w:val="00566F83"/>
    <w:rsid w:val="00567D82"/>
    <w:rsid w:val="00571E4B"/>
    <w:rsid w:val="0057276F"/>
    <w:rsid w:val="00572C84"/>
    <w:rsid w:val="005735CF"/>
    <w:rsid w:val="00574085"/>
    <w:rsid w:val="00574A05"/>
    <w:rsid w:val="00576805"/>
    <w:rsid w:val="005768D6"/>
    <w:rsid w:val="00576C41"/>
    <w:rsid w:val="005774B0"/>
    <w:rsid w:val="00580FC5"/>
    <w:rsid w:val="005821D4"/>
    <w:rsid w:val="00587983"/>
    <w:rsid w:val="00587ADE"/>
    <w:rsid w:val="005903C0"/>
    <w:rsid w:val="00590B39"/>
    <w:rsid w:val="0059173F"/>
    <w:rsid w:val="005926D0"/>
    <w:rsid w:val="0059277C"/>
    <w:rsid w:val="00592EC3"/>
    <w:rsid w:val="0059324F"/>
    <w:rsid w:val="00593A72"/>
    <w:rsid w:val="00596197"/>
    <w:rsid w:val="005A1DC8"/>
    <w:rsid w:val="005A2E99"/>
    <w:rsid w:val="005A41DE"/>
    <w:rsid w:val="005A523E"/>
    <w:rsid w:val="005A6D90"/>
    <w:rsid w:val="005A6FC5"/>
    <w:rsid w:val="005B03A7"/>
    <w:rsid w:val="005B0CC2"/>
    <w:rsid w:val="005B10C6"/>
    <w:rsid w:val="005B1105"/>
    <w:rsid w:val="005B221E"/>
    <w:rsid w:val="005B3327"/>
    <w:rsid w:val="005B48CE"/>
    <w:rsid w:val="005B6DA0"/>
    <w:rsid w:val="005C07EF"/>
    <w:rsid w:val="005C34D3"/>
    <w:rsid w:val="005D17EB"/>
    <w:rsid w:val="005D19E7"/>
    <w:rsid w:val="005D291A"/>
    <w:rsid w:val="005D2AF6"/>
    <w:rsid w:val="005D3E79"/>
    <w:rsid w:val="005D6786"/>
    <w:rsid w:val="005D6E03"/>
    <w:rsid w:val="005D6F4F"/>
    <w:rsid w:val="005E5FFC"/>
    <w:rsid w:val="005E6192"/>
    <w:rsid w:val="005E6B56"/>
    <w:rsid w:val="005F07F9"/>
    <w:rsid w:val="005F1B1C"/>
    <w:rsid w:val="005F1D37"/>
    <w:rsid w:val="005F58E4"/>
    <w:rsid w:val="005F6BAF"/>
    <w:rsid w:val="005F7C0C"/>
    <w:rsid w:val="00601409"/>
    <w:rsid w:val="00601B0B"/>
    <w:rsid w:val="00602A97"/>
    <w:rsid w:val="00605738"/>
    <w:rsid w:val="0060598D"/>
    <w:rsid w:val="00606DD5"/>
    <w:rsid w:val="00606DFD"/>
    <w:rsid w:val="00611E72"/>
    <w:rsid w:val="00613976"/>
    <w:rsid w:val="00614534"/>
    <w:rsid w:val="0061675F"/>
    <w:rsid w:val="00616F1B"/>
    <w:rsid w:val="00617427"/>
    <w:rsid w:val="00620D5B"/>
    <w:rsid w:val="00620FBF"/>
    <w:rsid w:val="0062400C"/>
    <w:rsid w:val="00627089"/>
    <w:rsid w:val="006272FA"/>
    <w:rsid w:val="00631E99"/>
    <w:rsid w:val="00633C82"/>
    <w:rsid w:val="00634FCF"/>
    <w:rsid w:val="0064072F"/>
    <w:rsid w:val="006437E2"/>
    <w:rsid w:val="00645426"/>
    <w:rsid w:val="00645702"/>
    <w:rsid w:val="0064730B"/>
    <w:rsid w:val="00647FE0"/>
    <w:rsid w:val="00650B1F"/>
    <w:rsid w:val="00650F13"/>
    <w:rsid w:val="00651335"/>
    <w:rsid w:val="00651C1E"/>
    <w:rsid w:val="00652648"/>
    <w:rsid w:val="0065374A"/>
    <w:rsid w:val="006546CE"/>
    <w:rsid w:val="00654A41"/>
    <w:rsid w:val="00655D53"/>
    <w:rsid w:val="0065778A"/>
    <w:rsid w:val="00661878"/>
    <w:rsid w:val="00662203"/>
    <w:rsid w:val="00662705"/>
    <w:rsid w:val="00664F49"/>
    <w:rsid w:val="00670DEF"/>
    <w:rsid w:val="006719F2"/>
    <w:rsid w:val="00672411"/>
    <w:rsid w:val="00672546"/>
    <w:rsid w:val="00673353"/>
    <w:rsid w:val="0067402F"/>
    <w:rsid w:val="00675398"/>
    <w:rsid w:val="00675AB9"/>
    <w:rsid w:val="00675B11"/>
    <w:rsid w:val="00677BD5"/>
    <w:rsid w:val="00681A5B"/>
    <w:rsid w:val="006826B0"/>
    <w:rsid w:val="00684935"/>
    <w:rsid w:val="00684E34"/>
    <w:rsid w:val="00685628"/>
    <w:rsid w:val="0068591D"/>
    <w:rsid w:val="00687B57"/>
    <w:rsid w:val="006900D1"/>
    <w:rsid w:val="006902A9"/>
    <w:rsid w:val="006934D9"/>
    <w:rsid w:val="006940D3"/>
    <w:rsid w:val="006953A8"/>
    <w:rsid w:val="006966D0"/>
    <w:rsid w:val="006A076C"/>
    <w:rsid w:val="006A3AD7"/>
    <w:rsid w:val="006A4ACE"/>
    <w:rsid w:val="006A5D91"/>
    <w:rsid w:val="006A6F3E"/>
    <w:rsid w:val="006A7271"/>
    <w:rsid w:val="006B2A1B"/>
    <w:rsid w:val="006B2E9A"/>
    <w:rsid w:val="006B4285"/>
    <w:rsid w:val="006B5719"/>
    <w:rsid w:val="006B57F1"/>
    <w:rsid w:val="006B5CD5"/>
    <w:rsid w:val="006B6173"/>
    <w:rsid w:val="006C03B7"/>
    <w:rsid w:val="006C0677"/>
    <w:rsid w:val="006C42F9"/>
    <w:rsid w:val="006C4A20"/>
    <w:rsid w:val="006C4CF4"/>
    <w:rsid w:val="006C4FBE"/>
    <w:rsid w:val="006C60F5"/>
    <w:rsid w:val="006C764B"/>
    <w:rsid w:val="006C7AEB"/>
    <w:rsid w:val="006D0A92"/>
    <w:rsid w:val="006D131E"/>
    <w:rsid w:val="006D24FF"/>
    <w:rsid w:val="006D3382"/>
    <w:rsid w:val="006D452D"/>
    <w:rsid w:val="006D69B4"/>
    <w:rsid w:val="006D7900"/>
    <w:rsid w:val="006E0744"/>
    <w:rsid w:val="006E132F"/>
    <w:rsid w:val="006E3C69"/>
    <w:rsid w:val="006E4DA8"/>
    <w:rsid w:val="006E613B"/>
    <w:rsid w:val="006E68DC"/>
    <w:rsid w:val="006F1213"/>
    <w:rsid w:val="006F1469"/>
    <w:rsid w:val="006F5BB0"/>
    <w:rsid w:val="006F5E07"/>
    <w:rsid w:val="006F63C9"/>
    <w:rsid w:val="006F6C20"/>
    <w:rsid w:val="006F717F"/>
    <w:rsid w:val="0070199E"/>
    <w:rsid w:val="00702303"/>
    <w:rsid w:val="00703157"/>
    <w:rsid w:val="00704173"/>
    <w:rsid w:val="00704F42"/>
    <w:rsid w:val="007060D0"/>
    <w:rsid w:val="007063AF"/>
    <w:rsid w:val="00706A1E"/>
    <w:rsid w:val="00707C0A"/>
    <w:rsid w:val="00710A90"/>
    <w:rsid w:val="00710C07"/>
    <w:rsid w:val="007118D3"/>
    <w:rsid w:val="00712E35"/>
    <w:rsid w:val="007131A0"/>
    <w:rsid w:val="00713AA9"/>
    <w:rsid w:val="00713CB1"/>
    <w:rsid w:val="00714CAC"/>
    <w:rsid w:val="00715F6B"/>
    <w:rsid w:val="00716C22"/>
    <w:rsid w:val="0071797C"/>
    <w:rsid w:val="007217E6"/>
    <w:rsid w:val="007220E4"/>
    <w:rsid w:val="007231E1"/>
    <w:rsid w:val="00725260"/>
    <w:rsid w:val="00727473"/>
    <w:rsid w:val="007313E4"/>
    <w:rsid w:val="007341D8"/>
    <w:rsid w:val="00741210"/>
    <w:rsid w:val="007413F3"/>
    <w:rsid w:val="007414BA"/>
    <w:rsid w:val="00741C8B"/>
    <w:rsid w:val="00741DD8"/>
    <w:rsid w:val="00742948"/>
    <w:rsid w:val="00743600"/>
    <w:rsid w:val="007446FB"/>
    <w:rsid w:val="00744762"/>
    <w:rsid w:val="0074498A"/>
    <w:rsid w:val="007449DD"/>
    <w:rsid w:val="00747016"/>
    <w:rsid w:val="007476C9"/>
    <w:rsid w:val="00751B02"/>
    <w:rsid w:val="00752447"/>
    <w:rsid w:val="00752F78"/>
    <w:rsid w:val="00754CB7"/>
    <w:rsid w:val="00756AF6"/>
    <w:rsid w:val="00757228"/>
    <w:rsid w:val="00760AED"/>
    <w:rsid w:val="0076134A"/>
    <w:rsid w:val="00763418"/>
    <w:rsid w:val="0076441B"/>
    <w:rsid w:val="007700A7"/>
    <w:rsid w:val="00771821"/>
    <w:rsid w:val="00771B94"/>
    <w:rsid w:val="007724F1"/>
    <w:rsid w:val="00772BC0"/>
    <w:rsid w:val="0077479C"/>
    <w:rsid w:val="007748A7"/>
    <w:rsid w:val="00774D87"/>
    <w:rsid w:val="00776A64"/>
    <w:rsid w:val="00776EBE"/>
    <w:rsid w:val="007813C3"/>
    <w:rsid w:val="00782EDE"/>
    <w:rsid w:val="00783C7F"/>
    <w:rsid w:val="0078722C"/>
    <w:rsid w:val="007902AC"/>
    <w:rsid w:val="00790A27"/>
    <w:rsid w:val="00792935"/>
    <w:rsid w:val="007947DC"/>
    <w:rsid w:val="00794E84"/>
    <w:rsid w:val="007A1C89"/>
    <w:rsid w:val="007A688A"/>
    <w:rsid w:val="007A70FD"/>
    <w:rsid w:val="007B07F4"/>
    <w:rsid w:val="007B30E0"/>
    <w:rsid w:val="007B33CF"/>
    <w:rsid w:val="007B4A28"/>
    <w:rsid w:val="007B4F91"/>
    <w:rsid w:val="007B59B0"/>
    <w:rsid w:val="007B7182"/>
    <w:rsid w:val="007B7A89"/>
    <w:rsid w:val="007C1E60"/>
    <w:rsid w:val="007C4F51"/>
    <w:rsid w:val="007C4FFA"/>
    <w:rsid w:val="007C7159"/>
    <w:rsid w:val="007C7F86"/>
    <w:rsid w:val="007D1F55"/>
    <w:rsid w:val="007D2698"/>
    <w:rsid w:val="007D2CDF"/>
    <w:rsid w:val="007D546C"/>
    <w:rsid w:val="007E0EF1"/>
    <w:rsid w:val="007E39BD"/>
    <w:rsid w:val="007E4F44"/>
    <w:rsid w:val="007E5F3D"/>
    <w:rsid w:val="007E627C"/>
    <w:rsid w:val="007E6718"/>
    <w:rsid w:val="007F1A41"/>
    <w:rsid w:val="007F421B"/>
    <w:rsid w:val="007F4687"/>
    <w:rsid w:val="007F4F46"/>
    <w:rsid w:val="00800DB3"/>
    <w:rsid w:val="00804699"/>
    <w:rsid w:val="00804DCB"/>
    <w:rsid w:val="00807A8C"/>
    <w:rsid w:val="0081067F"/>
    <w:rsid w:val="00810EDB"/>
    <w:rsid w:val="00811D4F"/>
    <w:rsid w:val="00811E6F"/>
    <w:rsid w:val="00814299"/>
    <w:rsid w:val="00815421"/>
    <w:rsid w:val="00815C73"/>
    <w:rsid w:val="00815C90"/>
    <w:rsid w:val="008202F9"/>
    <w:rsid w:val="0082051B"/>
    <w:rsid w:val="0082073E"/>
    <w:rsid w:val="00820FF6"/>
    <w:rsid w:val="00821B35"/>
    <w:rsid w:val="00821BC2"/>
    <w:rsid w:val="008224B3"/>
    <w:rsid w:val="008237EB"/>
    <w:rsid w:val="008257E6"/>
    <w:rsid w:val="00827B0A"/>
    <w:rsid w:val="00831E2C"/>
    <w:rsid w:val="00832AF8"/>
    <w:rsid w:val="00833149"/>
    <w:rsid w:val="0083374F"/>
    <w:rsid w:val="00834B46"/>
    <w:rsid w:val="00834DDD"/>
    <w:rsid w:val="008401EF"/>
    <w:rsid w:val="00843403"/>
    <w:rsid w:val="008436C3"/>
    <w:rsid w:val="00845304"/>
    <w:rsid w:val="00846782"/>
    <w:rsid w:val="0084695E"/>
    <w:rsid w:val="008515E3"/>
    <w:rsid w:val="00851782"/>
    <w:rsid w:val="00851A5E"/>
    <w:rsid w:val="00853D83"/>
    <w:rsid w:val="008574EF"/>
    <w:rsid w:val="008604A4"/>
    <w:rsid w:val="0086156C"/>
    <w:rsid w:val="008637CC"/>
    <w:rsid w:val="00864041"/>
    <w:rsid w:val="00864270"/>
    <w:rsid w:val="00865090"/>
    <w:rsid w:val="0086528E"/>
    <w:rsid w:val="0086594F"/>
    <w:rsid w:val="008667E0"/>
    <w:rsid w:val="00866AE1"/>
    <w:rsid w:val="008778F3"/>
    <w:rsid w:val="00880633"/>
    <w:rsid w:val="00880FF1"/>
    <w:rsid w:val="008813D0"/>
    <w:rsid w:val="00881826"/>
    <w:rsid w:val="00881AF5"/>
    <w:rsid w:val="00882A30"/>
    <w:rsid w:val="008830EB"/>
    <w:rsid w:val="00884160"/>
    <w:rsid w:val="0088429C"/>
    <w:rsid w:val="0088511C"/>
    <w:rsid w:val="008854E0"/>
    <w:rsid w:val="008864F6"/>
    <w:rsid w:val="00886726"/>
    <w:rsid w:val="00891718"/>
    <w:rsid w:val="00891C3E"/>
    <w:rsid w:val="008930D1"/>
    <w:rsid w:val="00893765"/>
    <w:rsid w:val="00895EC4"/>
    <w:rsid w:val="00896F66"/>
    <w:rsid w:val="008A188A"/>
    <w:rsid w:val="008A3518"/>
    <w:rsid w:val="008A59CD"/>
    <w:rsid w:val="008A7A8C"/>
    <w:rsid w:val="008B68B0"/>
    <w:rsid w:val="008B697F"/>
    <w:rsid w:val="008B7020"/>
    <w:rsid w:val="008B722E"/>
    <w:rsid w:val="008C2ABD"/>
    <w:rsid w:val="008C32CD"/>
    <w:rsid w:val="008C3524"/>
    <w:rsid w:val="008C40C0"/>
    <w:rsid w:val="008C65FB"/>
    <w:rsid w:val="008D2631"/>
    <w:rsid w:val="008D4634"/>
    <w:rsid w:val="008D7A0B"/>
    <w:rsid w:val="008E13FD"/>
    <w:rsid w:val="008E3E56"/>
    <w:rsid w:val="008E4607"/>
    <w:rsid w:val="008E4C6B"/>
    <w:rsid w:val="008E52BF"/>
    <w:rsid w:val="008E7419"/>
    <w:rsid w:val="008E7436"/>
    <w:rsid w:val="008F06F7"/>
    <w:rsid w:val="008F0B92"/>
    <w:rsid w:val="008F2F26"/>
    <w:rsid w:val="008F5EA0"/>
    <w:rsid w:val="00902DB2"/>
    <w:rsid w:val="0090391B"/>
    <w:rsid w:val="009044D4"/>
    <w:rsid w:val="00905507"/>
    <w:rsid w:val="00905618"/>
    <w:rsid w:val="00906154"/>
    <w:rsid w:val="0090663B"/>
    <w:rsid w:val="00910792"/>
    <w:rsid w:val="00910921"/>
    <w:rsid w:val="00912851"/>
    <w:rsid w:val="0091383C"/>
    <w:rsid w:val="009138F7"/>
    <w:rsid w:val="009142E2"/>
    <w:rsid w:val="00915643"/>
    <w:rsid w:val="00917B45"/>
    <w:rsid w:val="00917C56"/>
    <w:rsid w:val="009211D9"/>
    <w:rsid w:val="00921684"/>
    <w:rsid w:val="009250B0"/>
    <w:rsid w:val="00926BA2"/>
    <w:rsid w:val="0093140F"/>
    <w:rsid w:val="0093180D"/>
    <w:rsid w:val="00931B8A"/>
    <w:rsid w:val="00934005"/>
    <w:rsid w:val="00934395"/>
    <w:rsid w:val="0093473E"/>
    <w:rsid w:val="00935444"/>
    <w:rsid w:val="00940794"/>
    <w:rsid w:val="0094175B"/>
    <w:rsid w:val="00941E99"/>
    <w:rsid w:val="009440AB"/>
    <w:rsid w:val="009449B1"/>
    <w:rsid w:val="00951628"/>
    <w:rsid w:val="00952554"/>
    <w:rsid w:val="00952E39"/>
    <w:rsid w:val="009531FD"/>
    <w:rsid w:val="00955930"/>
    <w:rsid w:val="00955931"/>
    <w:rsid w:val="00961794"/>
    <w:rsid w:val="00963011"/>
    <w:rsid w:val="00963430"/>
    <w:rsid w:val="00963447"/>
    <w:rsid w:val="009639C7"/>
    <w:rsid w:val="00964B43"/>
    <w:rsid w:val="00965908"/>
    <w:rsid w:val="00965D8A"/>
    <w:rsid w:val="00970237"/>
    <w:rsid w:val="00973A2A"/>
    <w:rsid w:val="00973CDE"/>
    <w:rsid w:val="00982B2F"/>
    <w:rsid w:val="009839E5"/>
    <w:rsid w:val="00983F07"/>
    <w:rsid w:val="0099022A"/>
    <w:rsid w:val="009A180C"/>
    <w:rsid w:val="009A1812"/>
    <w:rsid w:val="009A1924"/>
    <w:rsid w:val="009A3DBB"/>
    <w:rsid w:val="009A4C9D"/>
    <w:rsid w:val="009A7D39"/>
    <w:rsid w:val="009B066A"/>
    <w:rsid w:val="009B3549"/>
    <w:rsid w:val="009B63B6"/>
    <w:rsid w:val="009B6FDC"/>
    <w:rsid w:val="009B7BB3"/>
    <w:rsid w:val="009B7F8E"/>
    <w:rsid w:val="009C0527"/>
    <w:rsid w:val="009C0946"/>
    <w:rsid w:val="009C1DE0"/>
    <w:rsid w:val="009C269E"/>
    <w:rsid w:val="009C2D0E"/>
    <w:rsid w:val="009C377A"/>
    <w:rsid w:val="009C4083"/>
    <w:rsid w:val="009C50AC"/>
    <w:rsid w:val="009C7656"/>
    <w:rsid w:val="009D282C"/>
    <w:rsid w:val="009D2A6F"/>
    <w:rsid w:val="009D70B8"/>
    <w:rsid w:val="009D7492"/>
    <w:rsid w:val="009E0A3D"/>
    <w:rsid w:val="009E40DC"/>
    <w:rsid w:val="009E50FE"/>
    <w:rsid w:val="009E5522"/>
    <w:rsid w:val="009E5E77"/>
    <w:rsid w:val="009E661C"/>
    <w:rsid w:val="009E7861"/>
    <w:rsid w:val="009F0DD7"/>
    <w:rsid w:val="009F2EB6"/>
    <w:rsid w:val="009F4BA3"/>
    <w:rsid w:val="009F4E45"/>
    <w:rsid w:val="009F5DC7"/>
    <w:rsid w:val="009F733A"/>
    <w:rsid w:val="009F75DD"/>
    <w:rsid w:val="00A00C5C"/>
    <w:rsid w:val="00A02DCF"/>
    <w:rsid w:val="00A048E1"/>
    <w:rsid w:val="00A06B86"/>
    <w:rsid w:val="00A075FF"/>
    <w:rsid w:val="00A07DEC"/>
    <w:rsid w:val="00A101A1"/>
    <w:rsid w:val="00A11CD1"/>
    <w:rsid w:val="00A128A1"/>
    <w:rsid w:val="00A16740"/>
    <w:rsid w:val="00A204B2"/>
    <w:rsid w:val="00A21A83"/>
    <w:rsid w:val="00A2241E"/>
    <w:rsid w:val="00A2513F"/>
    <w:rsid w:val="00A25169"/>
    <w:rsid w:val="00A254B9"/>
    <w:rsid w:val="00A30376"/>
    <w:rsid w:val="00A33B5E"/>
    <w:rsid w:val="00A33D33"/>
    <w:rsid w:val="00A33EC0"/>
    <w:rsid w:val="00A372CD"/>
    <w:rsid w:val="00A439DF"/>
    <w:rsid w:val="00A43C91"/>
    <w:rsid w:val="00A44030"/>
    <w:rsid w:val="00A45A02"/>
    <w:rsid w:val="00A46AA6"/>
    <w:rsid w:val="00A47D77"/>
    <w:rsid w:val="00A505BA"/>
    <w:rsid w:val="00A51AED"/>
    <w:rsid w:val="00A54280"/>
    <w:rsid w:val="00A54A3F"/>
    <w:rsid w:val="00A55F55"/>
    <w:rsid w:val="00A5784D"/>
    <w:rsid w:val="00A66553"/>
    <w:rsid w:val="00A665F5"/>
    <w:rsid w:val="00A705A7"/>
    <w:rsid w:val="00A71FF0"/>
    <w:rsid w:val="00A73657"/>
    <w:rsid w:val="00A77541"/>
    <w:rsid w:val="00A77F90"/>
    <w:rsid w:val="00A80861"/>
    <w:rsid w:val="00A843BC"/>
    <w:rsid w:val="00A85824"/>
    <w:rsid w:val="00A86007"/>
    <w:rsid w:val="00A865EC"/>
    <w:rsid w:val="00A87143"/>
    <w:rsid w:val="00A87239"/>
    <w:rsid w:val="00A873F1"/>
    <w:rsid w:val="00A91D4A"/>
    <w:rsid w:val="00A92BAB"/>
    <w:rsid w:val="00A93702"/>
    <w:rsid w:val="00A947A6"/>
    <w:rsid w:val="00A95767"/>
    <w:rsid w:val="00A95DBC"/>
    <w:rsid w:val="00AA3677"/>
    <w:rsid w:val="00AA45A4"/>
    <w:rsid w:val="00AA50E9"/>
    <w:rsid w:val="00AA529D"/>
    <w:rsid w:val="00AA61C2"/>
    <w:rsid w:val="00AA7DCA"/>
    <w:rsid w:val="00AB44F1"/>
    <w:rsid w:val="00AB4686"/>
    <w:rsid w:val="00AB497A"/>
    <w:rsid w:val="00AB4AA9"/>
    <w:rsid w:val="00AB5E37"/>
    <w:rsid w:val="00AC02DA"/>
    <w:rsid w:val="00AC0CA0"/>
    <w:rsid w:val="00AC1811"/>
    <w:rsid w:val="00AC3C1E"/>
    <w:rsid w:val="00AC5559"/>
    <w:rsid w:val="00AC7BCB"/>
    <w:rsid w:val="00AD2044"/>
    <w:rsid w:val="00AD3D86"/>
    <w:rsid w:val="00AE043C"/>
    <w:rsid w:val="00AE19DB"/>
    <w:rsid w:val="00AE282D"/>
    <w:rsid w:val="00AE416F"/>
    <w:rsid w:val="00AE465F"/>
    <w:rsid w:val="00AE6984"/>
    <w:rsid w:val="00AE7D78"/>
    <w:rsid w:val="00AF2B18"/>
    <w:rsid w:val="00AF4034"/>
    <w:rsid w:val="00AF58E1"/>
    <w:rsid w:val="00AF6AA8"/>
    <w:rsid w:val="00AF74D1"/>
    <w:rsid w:val="00B000FF"/>
    <w:rsid w:val="00B0151F"/>
    <w:rsid w:val="00B03A77"/>
    <w:rsid w:val="00B04A86"/>
    <w:rsid w:val="00B052CE"/>
    <w:rsid w:val="00B05334"/>
    <w:rsid w:val="00B056CF"/>
    <w:rsid w:val="00B05A18"/>
    <w:rsid w:val="00B05C99"/>
    <w:rsid w:val="00B06284"/>
    <w:rsid w:val="00B06496"/>
    <w:rsid w:val="00B1013E"/>
    <w:rsid w:val="00B1171D"/>
    <w:rsid w:val="00B13424"/>
    <w:rsid w:val="00B13908"/>
    <w:rsid w:val="00B14DAD"/>
    <w:rsid w:val="00B15718"/>
    <w:rsid w:val="00B1656C"/>
    <w:rsid w:val="00B20D38"/>
    <w:rsid w:val="00B230CB"/>
    <w:rsid w:val="00B23B27"/>
    <w:rsid w:val="00B241D2"/>
    <w:rsid w:val="00B24A63"/>
    <w:rsid w:val="00B25545"/>
    <w:rsid w:val="00B26519"/>
    <w:rsid w:val="00B27752"/>
    <w:rsid w:val="00B32010"/>
    <w:rsid w:val="00B33505"/>
    <w:rsid w:val="00B34B8F"/>
    <w:rsid w:val="00B37CCE"/>
    <w:rsid w:val="00B42036"/>
    <w:rsid w:val="00B42166"/>
    <w:rsid w:val="00B42858"/>
    <w:rsid w:val="00B45B97"/>
    <w:rsid w:val="00B50071"/>
    <w:rsid w:val="00B52261"/>
    <w:rsid w:val="00B52BFC"/>
    <w:rsid w:val="00B545EA"/>
    <w:rsid w:val="00B557A6"/>
    <w:rsid w:val="00B55E95"/>
    <w:rsid w:val="00B577EC"/>
    <w:rsid w:val="00B6020D"/>
    <w:rsid w:val="00B6215D"/>
    <w:rsid w:val="00B63BB2"/>
    <w:rsid w:val="00B63FA0"/>
    <w:rsid w:val="00B640EF"/>
    <w:rsid w:val="00B64D23"/>
    <w:rsid w:val="00B655B1"/>
    <w:rsid w:val="00B656A2"/>
    <w:rsid w:val="00B658A7"/>
    <w:rsid w:val="00B65AAC"/>
    <w:rsid w:val="00B670A0"/>
    <w:rsid w:val="00B67BBA"/>
    <w:rsid w:val="00B70A58"/>
    <w:rsid w:val="00B71DD4"/>
    <w:rsid w:val="00B720BF"/>
    <w:rsid w:val="00B72629"/>
    <w:rsid w:val="00B73476"/>
    <w:rsid w:val="00B75998"/>
    <w:rsid w:val="00B75A3F"/>
    <w:rsid w:val="00B764C3"/>
    <w:rsid w:val="00B765A0"/>
    <w:rsid w:val="00B76A90"/>
    <w:rsid w:val="00B80AB6"/>
    <w:rsid w:val="00B85C16"/>
    <w:rsid w:val="00B91694"/>
    <w:rsid w:val="00B93D59"/>
    <w:rsid w:val="00B94E9D"/>
    <w:rsid w:val="00B96F45"/>
    <w:rsid w:val="00BA4383"/>
    <w:rsid w:val="00BA56D2"/>
    <w:rsid w:val="00BA6D6C"/>
    <w:rsid w:val="00BA7110"/>
    <w:rsid w:val="00BA7C75"/>
    <w:rsid w:val="00BB18BB"/>
    <w:rsid w:val="00BB43B0"/>
    <w:rsid w:val="00BB4482"/>
    <w:rsid w:val="00BB5206"/>
    <w:rsid w:val="00BB62C6"/>
    <w:rsid w:val="00BC025C"/>
    <w:rsid w:val="00BC041C"/>
    <w:rsid w:val="00BC2BBD"/>
    <w:rsid w:val="00BC5116"/>
    <w:rsid w:val="00BD03AA"/>
    <w:rsid w:val="00BD0CEB"/>
    <w:rsid w:val="00BD3595"/>
    <w:rsid w:val="00BD4539"/>
    <w:rsid w:val="00BD487B"/>
    <w:rsid w:val="00BD4B5B"/>
    <w:rsid w:val="00BD5F9E"/>
    <w:rsid w:val="00BD6849"/>
    <w:rsid w:val="00BD74F6"/>
    <w:rsid w:val="00BD773C"/>
    <w:rsid w:val="00BE185C"/>
    <w:rsid w:val="00BE36A4"/>
    <w:rsid w:val="00BF1812"/>
    <w:rsid w:val="00BF2F2E"/>
    <w:rsid w:val="00BF3BB7"/>
    <w:rsid w:val="00BF4A5E"/>
    <w:rsid w:val="00BF7A15"/>
    <w:rsid w:val="00BF7E29"/>
    <w:rsid w:val="00C009EE"/>
    <w:rsid w:val="00C01027"/>
    <w:rsid w:val="00C0285E"/>
    <w:rsid w:val="00C03029"/>
    <w:rsid w:val="00C03539"/>
    <w:rsid w:val="00C05B29"/>
    <w:rsid w:val="00C06301"/>
    <w:rsid w:val="00C065D3"/>
    <w:rsid w:val="00C067A4"/>
    <w:rsid w:val="00C079DB"/>
    <w:rsid w:val="00C13844"/>
    <w:rsid w:val="00C147EC"/>
    <w:rsid w:val="00C148F6"/>
    <w:rsid w:val="00C2118B"/>
    <w:rsid w:val="00C23457"/>
    <w:rsid w:val="00C23FF2"/>
    <w:rsid w:val="00C24F00"/>
    <w:rsid w:val="00C25379"/>
    <w:rsid w:val="00C25E5D"/>
    <w:rsid w:val="00C263EE"/>
    <w:rsid w:val="00C2662D"/>
    <w:rsid w:val="00C26880"/>
    <w:rsid w:val="00C31EC6"/>
    <w:rsid w:val="00C349C2"/>
    <w:rsid w:val="00C374EF"/>
    <w:rsid w:val="00C437A7"/>
    <w:rsid w:val="00C46A5C"/>
    <w:rsid w:val="00C47180"/>
    <w:rsid w:val="00C50AB5"/>
    <w:rsid w:val="00C51347"/>
    <w:rsid w:val="00C51F86"/>
    <w:rsid w:val="00C52404"/>
    <w:rsid w:val="00C524B4"/>
    <w:rsid w:val="00C52B39"/>
    <w:rsid w:val="00C53572"/>
    <w:rsid w:val="00C55236"/>
    <w:rsid w:val="00C60B00"/>
    <w:rsid w:val="00C617EB"/>
    <w:rsid w:val="00C62B4C"/>
    <w:rsid w:val="00C63D1D"/>
    <w:rsid w:val="00C70804"/>
    <w:rsid w:val="00C711AE"/>
    <w:rsid w:val="00C71A67"/>
    <w:rsid w:val="00C742B0"/>
    <w:rsid w:val="00C74C0D"/>
    <w:rsid w:val="00C75AA2"/>
    <w:rsid w:val="00C763F8"/>
    <w:rsid w:val="00C80847"/>
    <w:rsid w:val="00C80BA2"/>
    <w:rsid w:val="00C83227"/>
    <w:rsid w:val="00C84588"/>
    <w:rsid w:val="00C845D9"/>
    <w:rsid w:val="00C8519F"/>
    <w:rsid w:val="00C86101"/>
    <w:rsid w:val="00C86607"/>
    <w:rsid w:val="00C86A3C"/>
    <w:rsid w:val="00C90350"/>
    <w:rsid w:val="00C91AE4"/>
    <w:rsid w:val="00C92C70"/>
    <w:rsid w:val="00C92E0A"/>
    <w:rsid w:val="00C97C4E"/>
    <w:rsid w:val="00CA043E"/>
    <w:rsid w:val="00CA074E"/>
    <w:rsid w:val="00CA0E97"/>
    <w:rsid w:val="00CA1670"/>
    <w:rsid w:val="00CA228D"/>
    <w:rsid w:val="00CA39B4"/>
    <w:rsid w:val="00CA43DB"/>
    <w:rsid w:val="00CA48F1"/>
    <w:rsid w:val="00CA6AA5"/>
    <w:rsid w:val="00CA70BE"/>
    <w:rsid w:val="00CA72D7"/>
    <w:rsid w:val="00CA74EA"/>
    <w:rsid w:val="00CA7D55"/>
    <w:rsid w:val="00CB08DC"/>
    <w:rsid w:val="00CB1DD0"/>
    <w:rsid w:val="00CB281B"/>
    <w:rsid w:val="00CB2AF7"/>
    <w:rsid w:val="00CB46CE"/>
    <w:rsid w:val="00CB5389"/>
    <w:rsid w:val="00CB6FDC"/>
    <w:rsid w:val="00CB7550"/>
    <w:rsid w:val="00CC12DA"/>
    <w:rsid w:val="00CC2626"/>
    <w:rsid w:val="00CC4685"/>
    <w:rsid w:val="00CC6524"/>
    <w:rsid w:val="00CC712A"/>
    <w:rsid w:val="00CC7C0B"/>
    <w:rsid w:val="00CD1347"/>
    <w:rsid w:val="00CD17E2"/>
    <w:rsid w:val="00CD1A2D"/>
    <w:rsid w:val="00CD5A26"/>
    <w:rsid w:val="00CD5D73"/>
    <w:rsid w:val="00CD78D9"/>
    <w:rsid w:val="00CE0C4C"/>
    <w:rsid w:val="00CE462D"/>
    <w:rsid w:val="00CE7AFC"/>
    <w:rsid w:val="00CF1531"/>
    <w:rsid w:val="00CF3185"/>
    <w:rsid w:val="00CF364A"/>
    <w:rsid w:val="00CF4296"/>
    <w:rsid w:val="00CF569C"/>
    <w:rsid w:val="00CF57D1"/>
    <w:rsid w:val="00CF6CDE"/>
    <w:rsid w:val="00CF7A1F"/>
    <w:rsid w:val="00D0028C"/>
    <w:rsid w:val="00D00A83"/>
    <w:rsid w:val="00D019A7"/>
    <w:rsid w:val="00D0371F"/>
    <w:rsid w:val="00D068A9"/>
    <w:rsid w:val="00D07016"/>
    <w:rsid w:val="00D07349"/>
    <w:rsid w:val="00D102A6"/>
    <w:rsid w:val="00D1312A"/>
    <w:rsid w:val="00D15AE6"/>
    <w:rsid w:val="00D174BC"/>
    <w:rsid w:val="00D206E0"/>
    <w:rsid w:val="00D215E2"/>
    <w:rsid w:val="00D220F5"/>
    <w:rsid w:val="00D229BB"/>
    <w:rsid w:val="00D23A98"/>
    <w:rsid w:val="00D24C3A"/>
    <w:rsid w:val="00D31ADC"/>
    <w:rsid w:val="00D33503"/>
    <w:rsid w:val="00D33E7E"/>
    <w:rsid w:val="00D34723"/>
    <w:rsid w:val="00D36E1E"/>
    <w:rsid w:val="00D40020"/>
    <w:rsid w:val="00D405C9"/>
    <w:rsid w:val="00D40B97"/>
    <w:rsid w:val="00D425F6"/>
    <w:rsid w:val="00D439D4"/>
    <w:rsid w:val="00D4560F"/>
    <w:rsid w:val="00D473EC"/>
    <w:rsid w:val="00D51818"/>
    <w:rsid w:val="00D51BB6"/>
    <w:rsid w:val="00D51F4D"/>
    <w:rsid w:val="00D5275B"/>
    <w:rsid w:val="00D52E70"/>
    <w:rsid w:val="00D53B73"/>
    <w:rsid w:val="00D54607"/>
    <w:rsid w:val="00D565A2"/>
    <w:rsid w:val="00D60524"/>
    <w:rsid w:val="00D61ED3"/>
    <w:rsid w:val="00D64B85"/>
    <w:rsid w:val="00D65953"/>
    <w:rsid w:val="00D66FC9"/>
    <w:rsid w:val="00D70515"/>
    <w:rsid w:val="00D708D1"/>
    <w:rsid w:val="00D70B44"/>
    <w:rsid w:val="00D728D1"/>
    <w:rsid w:val="00D72DCF"/>
    <w:rsid w:val="00D74460"/>
    <w:rsid w:val="00D82BEB"/>
    <w:rsid w:val="00D82FFB"/>
    <w:rsid w:val="00D83993"/>
    <w:rsid w:val="00D84441"/>
    <w:rsid w:val="00D85A8E"/>
    <w:rsid w:val="00D85D36"/>
    <w:rsid w:val="00D85D9A"/>
    <w:rsid w:val="00D86B66"/>
    <w:rsid w:val="00D87B27"/>
    <w:rsid w:val="00D916DB"/>
    <w:rsid w:val="00D949C4"/>
    <w:rsid w:val="00D96631"/>
    <w:rsid w:val="00D96F49"/>
    <w:rsid w:val="00DA25FF"/>
    <w:rsid w:val="00DA2DDB"/>
    <w:rsid w:val="00DA2EFD"/>
    <w:rsid w:val="00DA3BDC"/>
    <w:rsid w:val="00DA4B02"/>
    <w:rsid w:val="00DA5D19"/>
    <w:rsid w:val="00DA7BF6"/>
    <w:rsid w:val="00DB0981"/>
    <w:rsid w:val="00DB392E"/>
    <w:rsid w:val="00DB431B"/>
    <w:rsid w:val="00DB48CD"/>
    <w:rsid w:val="00DB5354"/>
    <w:rsid w:val="00DB7FEF"/>
    <w:rsid w:val="00DC5362"/>
    <w:rsid w:val="00DC58BD"/>
    <w:rsid w:val="00DC58F4"/>
    <w:rsid w:val="00DD0FCC"/>
    <w:rsid w:val="00DD2066"/>
    <w:rsid w:val="00DD3A3C"/>
    <w:rsid w:val="00DD4D86"/>
    <w:rsid w:val="00DD4F0A"/>
    <w:rsid w:val="00DD5DA8"/>
    <w:rsid w:val="00DD6E1E"/>
    <w:rsid w:val="00DD6F3E"/>
    <w:rsid w:val="00DD71C7"/>
    <w:rsid w:val="00DE37F9"/>
    <w:rsid w:val="00DE3E3F"/>
    <w:rsid w:val="00DE4767"/>
    <w:rsid w:val="00DE6418"/>
    <w:rsid w:val="00DE7D57"/>
    <w:rsid w:val="00DF0B8D"/>
    <w:rsid w:val="00DF19D0"/>
    <w:rsid w:val="00DF2457"/>
    <w:rsid w:val="00DF42AF"/>
    <w:rsid w:val="00DF450E"/>
    <w:rsid w:val="00DF546C"/>
    <w:rsid w:val="00DF585A"/>
    <w:rsid w:val="00DF7FF1"/>
    <w:rsid w:val="00E024A1"/>
    <w:rsid w:val="00E02B0D"/>
    <w:rsid w:val="00E034DE"/>
    <w:rsid w:val="00E055DE"/>
    <w:rsid w:val="00E0657A"/>
    <w:rsid w:val="00E1012A"/>
    <w:rsid w:val="00E1226A"/>
    <w:rsid w:val="00E12548"/>
    <w:rsid w:val="00E16A38"/>
    <w:rsid w:val="00E205FB"/>
    <w:rsid w:val="00E2091C"/>
    <w:rsid w:val="00E213FA"/>
    <w:rsid w:val="00E21BBB"/>
    <w:rsid w:val="00E24D86"/>
    <w:rsid w:val="00E24DD0"/>
    <w:rsid w:val="00E309BE"/>
    <w:rsid w:val="00E30E08"/>
    <w:rsid w:val="00E32B1A"/>
    <w:rsid w:val="00E32F6C"/>
    <w:rsid w:val="00E357B2"/>
    <w:rsid w:val="00E3581A"/>
    <w:rsid w:val="00E35E0F"/>
    <w:rsid w:val="00E35FF3"/>
    <w:rsid w:val="00E36BA3"/>
    <w:rsid w:val="00E378F6"/>
    <w:rsid w:val="00E40D5F"/>
    <w:rsid w:val="00E41BC2"/>
    <w:rsid w:val="00E43799"/>
    <w:rsid w:val="00E439D4"/>
    <w:rsid w:val="00E43CD4"/>
    <w:rsid w:val="00E470E5"/>
    <w:rsid w:val="00E4717D"/>
    <w:rsid w:val="00E5094E"/>
    <w:rsid w:val="00E51614"/>
    <w:rsid w:val="00E5189B"/>
    <w:rsid w:val="00E51B4E"/>
    <w:rsid w:val="00E51E9A"/>
    <w:rsid w:val="00E61B66"/>
    <w:rsid w:val="00E61FBD"/>
    <w:rsid w:val="00E626E8"/>
    <w:rsid w:val="00E634E3"/>
    <w:rsid w:val="00E637AF"/>
    <w:rsid w:val="00E64673"/>
    <w:rsid w:val="00E663CE"/>
    <w:rsid w:val="00E67B7F"/>
    <w:rsid w:val="00E71DC5"/>
    <w:rsid w:val="00E74674"/>
    <w:rsid w:val="00E74CCC"/>
    <w:rsid w:val="00E779D9"/>
    <w:rsid w:val="00E828E0"/>
    <w:rsid w:val="00E830F0"/>
    <w:rsid w:val="00E8533E"/>
    <w:rsid w:val="00E85A4D"/>
    <w:rsid w:val="00E91758"/>
    <w:rsid w:val="00E92E63"/>
    <w:rsid w:val="00E936CC"/>
    <w:rsid w:val="00E951B0"/>
    <w:rsid w:val="00E96938"/>
    <w:rsid w:val="00EA0211"/>
    <w:rsid w:val="00EA0E25"/>
    <w:rsid w:val="00EA1A8C"/>
    <w:rsid w:val="00EA1B5B"/>
    <w:rsid w:val="00EA2F8C"/>
    <w:rsid w:val="00EA3E9A"/>
    <w:rsid w:val="00EA4EAB"/>
    <w:rsid w:val="00EA5CAF"/>
    <w:rsid w:val="00EA7073"/>
    <w:rsid w:val="00EA7560"/>
    <w:rsid w:val="00EB0202"/>
    <w:rsid w:val="00EB0C82"/>
    <w:rsid w:val="00EB1A25"/>
    <w:rsid w:val="00EB1FA3"/>
    <w:rsid w:val="00EB207A"/>
    <w:rsid w:val="00EB6AA8"/>
    <w:rsid w:val="00EB6E69"/>
    <w:rsid w:val="00EB753A"/>
    <w:rsid w:val="00EB77A9"/>
    <w:rsid w:val="00EB77F6"/>
    <w:rsid w:val="00EB7C39"/>
    <w:rsid w:val="00EB7F7A"/>
    <w:rsid w:val="00EC0866"/>
    <w:rsid w:val="00EC106C"/>
    <w:rsid w:val="00EC12B7"/>
    <w:rsid w:val="00EC1E12"/>
    <w:rsid w:val="00EC4309"/>
    <w:rsid w:val="00EC457F"/>
    <w:rsid w:val="00EC4882"/>
    <w:rsid w:val="00EC5147"/>
    <w:rsid w:val="00EC5350"/>
    <w:rsid w:val="00EC5721"/>
    <w:rsid w:val="00EC677D"/>
    <w:rsid w:val="00ED323A"/>
    <w:rsid w:val="00ED3FA4"/>
    <w:rsid w:val="00ED56C9"/>
    <w:rsid w:val="00ED5851"/>
    <w:rsid w:val="00ED7A76"/>
    <w:rsid w:val="00EE0589"/>
    <w:rsid w:val="00EE0A42"/>
    <w:rsid w:val="00EE431D"/>
    <w:rsid w:val="00EE6BCE"/>
    <w:rsid w:val="00EF0F96"/>
    <w:rsid w:val="00EF1190"/>
    <w:rsid w:val="00EF1342"/>
    <w:rsid w:val="00EF237E"/>
    <w:rsid w:val="00EF283F"/>
    <w:rsid w:val="00EF48A4"/>
    <w:rsid w:val="00EF6435"/>
    <w:rsid w:val="00EF7854"/>
    <w:rsid w:val="00EF7F86"/>
    <w:rsid w:val="00F0012B"/>
    <w:rsid w:val="00F00D4F"/>
    <w:rsid w:val="00F01EE3"/>
    <w:rsid w:val="00F02558"/>
    <w:rsid w:val="00F03D1C"/>
    <w:rsid w:val="00F06001"/>
    <w:rsid w:val="00F0635C"/>
    <w:rsid w:val="00F07141"/>
    <w:rsid w:val="00F073D2"/>
    <w:rsid w:val="00F112A7"/>
    <w:rsid w:val="00F11472"/>
    <w:rsid w:val="00F1199B"/>
    <w:rsid w:val="00F12241"/>
    <w:rsid w:val="00F122E0"/>
    <w:rsid w:val="00F13948"/>
    <w:rsid w:val="00F22962"/>
    <w:rsid w:val="00F22FB1"/>
    <w:rsid w:val="00F26C74"/>
    <w:rsid w:val="00F320C6"/>
    <w:rsid w:val="00F3415E"/>
    <w:rsid w:val="00F34B77"/>
    <w:rsid w:val="00F35929"/>
    <w:rsid w:val="00F36300"/>
    <w:rsid w:val="00F3799E"/>
    <w:rsid w:val="00F424F2"/>
    <w:rsid w:val="00F4365F"/>
    <w:rsid w:val="00F449EC"/>
    <w:rsid w:val="00F451ED"/>
    <w:rsid w:val="00F47125"/>
    <w:rsid w:val="00F512A6"/>
    <w:rsid w:val="00F52045"/>
    <w:rsid w:val="00F546B0"/>
    <w:rsid w:val="00F54DB8"/>
    <w:rsid w:val="00F5668E"/>
    <w:rsid w:val="00F571BB"/>
    <w:rsid w:val="00F57614"/>
    <w:rsid w:val="00F6073C"/>
    <w:rsid w:val="00F60CB4"/>
    <w:rsid w:val="00F6239F"/>
    <w:rsid w:val="00F624ED"/>
    <w:rsid w:val="00F636B7"/>
    <w:rsid w:val="00F643D6"/>
    <w:rsid w:val="00F64A4F"/>
    <w:rsid w:val="00F670E6"/>
    <w:rsid w:val="00F72F19"/>
    <w:rsid w:val="00F75AE3"/>
    <w:rsid w:val="00F76C55"/>
    <w:rsid w:val="00F77B6A"/>
    <w:rsid w:val="00F82B3B"/>
    <w:rsid w:val="00F84400"/>
    <w:rsid w:val="00F84658"/>
    <w:rsid w:val="00F85B9A"/>
    <w:rsid w:val="00F861F3"/>
    <w:rsid w:val="00F864E4"/>
    <w:rsid w:val="00F908A3"/>
    <w:rsid w:val="00F91E25"/>
    <w:rsid w:val="00F91FC9"/>
    <w:rsid w:val="00F923F1"/>
    <w:rsid w:val="00F93493"/>
    <w:rsid w:val="00F93513"/>
    <w:rsid w:val="00F939B2"/>
    <w:rsid w:val="00F95220"/>
    <w:rsid w:val="00F95DBB"/>
    <w:rsid w:val="00F97152"/>
    <w:rsid w:val="00F972EC"/>
    <w:rsid w:val="00F9767E"/>
    <w:rsid w:val="00FA0500"/>
    <w:rsid w:val="00FA7AF8"/>
    <w:rsid w:val="00FB333C"/>
    <w:rsid w:val="00FB3476"/>
    <w:rsid w:val="00FB41D2"/>
    <w:rsid w:val="00FB4A1E"/>
    <w:rsid w:val="00FC0F7D"/>
    <w:rsid w:val="00FC1440"/>
    <w:rsid w:val="00FC1DDD"/>
    <w:rsid w:val="00FC2E71"/>
    <w:rsid w:val="00FC4AD4"/>
    <w:rsid w:val="00FC538D"/>
    <w:rsid w:val="00FC5CD3"/>
    <w:rsid w:val="00FC76E5"/>
    <w:rsid w:val="00FD19B8"/>
    <w:rsid w:val="00FD25C7"/>
    <w:rsid w:val="00FD2A48"/>
    <w:rsid w:val="00FD7209"/>
    <w:rsid w:val="00FD7752"/>
    <w:rsid w:val="00FE4189"/>
    <w:rsid w:val="00FE475B"/>
    <w:rsid w:val="00FE52CC"/>
    <w:rsid w:val="00FF3415"/>
    <w:rsid w:val="00FF369C"/>
    <w:rsid w:val="00FF4F3D"/>
    <w:rsid w:val="00FF53A5"/>
    <w:rsid w:val="00FF5520"/>
    <w:rsid w:val="00FF5B99"/>
    <w:rsid w:val="00FF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F5E2D9F"/>
  <w15:docId w15:val="{65B7D02D-ADC8-4AAA-8E8A-360A68502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0237"/>
    <w:pPr>
      <w:spacing w:before="120" w:after="120"/>
      <w:jc w:val="both"/>
    </w:pPr>
    <w:rPr>
      <w:rFonts w:asciiTheme="minorHAnsi" w:hAnsiTheme="minorHAnsi"/>
      <w:sz w:val="22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C84588"/>
    <w:pPr>
      <w:keepNext/>
      <w:spacing w:before="240" w:after="60"/>
      <w:outlineLvl w:val="0"/>
    </w:pPr>
    <w:rPr>
      <w:rFonts w:asciiTheme="majorHAnsi" w:hAnsiTheme="majorHAnsi" w:cs="Arial"/>
      <w:b/>
      <w:bCs/>
      <w:kern w:val="32"/>
      <w:sz w:val="28"/>
      <w:szCs w:val="32"/>
    </w:rPr>
  </w:style>
  <w:style w:type="paragraph" w:styleId="Titre2">
    <w:name w:val="heading 2"/>
    <w:basedOn w:val="Normal"/>
    <w:next w:val="Normal"/>
    <w:link w:val="Titre2Car"/>
    <w:qFormat/>
    <w:rsid w:val="00A06B86"/>
    <w:pPr>
      <w:keepNext/>
      <w:outlineLvl w:val="1"/>
    </w:pPr>
    <w:rPr>
      <w:rFonts w:cs="Arial"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1F1172"/>
    <w:pPr>
      <w:keepNext/>
      <w:spacing w:before="100" w:beforeAutospacing="1" w:after="100" w:afterAutospacing="1"/>
      <w:jc w:val="center"/>
      <w:outlineLvl w:val="2"/>
    </w:pPr>
    <w:rPr>
      <w:rFonts w:cs="Arial"/>
      <w:b/>
      <w:bCs/>
      <w:i/>
      <w:color w:val="548DD4" w:themeColor="text2" w:themeTint="99"/>
      <w:sz w:val="20"/>
      <w:szCs w:val="26"/>
    </w:rPr>
  </w:style>
  <w:style w:type="paragraph" w:styleId="Titre4">
    <w:name w:val="heading 4"/>
    <w:basedOn w:val="Normal"/>
    <w:next w:val="Normal"/>
    <w:qFormat/>
    <w:rsid w:val="007748A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3F187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3F1870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Titre7">
    <w:name w:val="heading 7"/>
    <w:basedOn w:val="Normal"/>
    <w:next w:val="Normal"/>
    <w:qFormat/>
    <w:rsid w:val="003F1870"/>
    <w:pPr>
      <w:numPr>
        <w:ilvl w:val="6"/>
        <w:numId w:val="1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3F187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3F1870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uiPriority w:val="59"/>
    <w:rsid w:val="00E853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9B6FDC"/>
    <w:pPr>
      <w:spacing w:before="240" w:after="360"/>
      <w:jc w:val="center"/>
    </w:pPr>
    <w:rPr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tabs>
        <w:tab w:val="clear" w:pos="794"/>
        <w:tab w:val="num" w:pos="360"/>
      </w:tabs>
      <w:spacing w:line="360" w:lineRule="auto"/>
      <w:ind w:left="0" w:firstLine="0"/>
    </w:pPr>
  </w:style>
  <w:style w:type="paragraph" w:styleId="Listenumros">
    <w:name w:val="List Number"/>
    <w:basedOn w:val="Normal"/>
    <w:rsid w:val="00FF3415"/>
    <w:pPr>
      <w:numPr>
        <w:numId w:val="3"/>
      </w:numPr>
    </w:pPr>
    <w:rPr>
      <w:rFonts w:ascii="Book Antiqua" w:hAnsi="Book Antiqua"/>
      <w:sz w:val="24"/>
      <w:szCs w:val="20"/>
      <w:lang w:val="fr-CH"/>
    </w:rPr>
  </w:style>
  <w:style w:type="paragraph" w:customStyle="1" w:styleId="Listing">
    <w:name w:val="Listing"/>
    <w:basedOn w:val="Normal"/>
    <w:rsid w:val="001F0967"/>
    <w:pPr>
      <w:keepNext/>
      <w:keepLines/>
    </w:pPr>
    <w:rPr>
      <w:rFonts w:ascii="Courier New" w:hAnsi="Courier New" w:cs="Courier New"/>
      <w:sz w:val="18"/>
      <w:szCs w:val="20"/>
      <w:lang w:val="fr-CH"/>
    </w:r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styleId="Corpsdetexte">
    <w:name w:val="Body Text"/>
    <w:basedOn w:val="Normal"/>
    <w:link w:val="CorpsdetexteCar"/>
    <w:rsid w:val="00CB7550"/>
    <w:rPr>
      <w:szCs w:val="20"/>
      <w:lang w:val="fr-CH"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link w:val="ETMLCar"/>
    <w:rsid w:val="000A3FE0"/>
    <w:pPr>
      <w:spacing w:line="360" w:lineRule="auto"/>
    </w:pPr>
    <w:rPr>
      <w:rFonts w:ascii="ETML L" w:hAnsi="ETML L"/>
    </w:rPr>
  </w:style>
  <w:style w:type="paragraph" w:customStyle="1" w:styleId="-Pieddepage">
    <w:name w:val="-Pied de page"/>
    <w:basedOn w:val="Normal"/>
    <w:rsid w:val="000A3FE0"/>
    <w:rPr>
      <w:sz w:val="16"/>
      <w:szCs w:val="20"/>
    </w:rPr>
  </w:style>
  <w:style w:type="paragraph" w:customStyle="1" w:styleId="Listecocher">
    <w:name w:val="Liste à cocher"/>
    <w:basedOn w:val="Normal"/>
    <w:rsid w:val="002C1DA5"/>
    <w:pPr>
      <w:numPr>
        <w:numId w:val="4"/>
      </w:numPr>
      <w:tabs>
        <w:tab w:val="left" w:pos="1134"/>
      </w:tabs>
    </w:pPr>
    <w:rPr>
      <w:rFonts w:ascii="Book Antiqua" w:hAnsi="Book Antiqua"/>
      <w:sz w:val="24"/>
      <w:szCs w:val="20"/>
      <w:lang w:val="fr-CH"/>
    </w:rPr>
  </w:style>
  <w:style w:type="character" w:styleId="Lienhypertexte">
    <w:name w:val="Hyperlink"/>
    <w:uiPriority w:val="99"/>
    <w:rsid w:val="00973CDE"/>
    <w:rPr>
      <w:color w:val="0000FF"/>
      <w:u w:val="single"/>
    </w:rPr>
  </w:style>
  <w:style w:type="character" w:customStyle="1" w:styleId="ETMLCar">
    <w:name w:val="ETML Car"/>
    <w:basedOn w:val="Policepardfaut"/>
    <w:link w:val="ETML"/>
    <w:rsid w:val="000A3FE0"/>
    <w:rPr>
      <w:rFonts w:ascii="ETML L" w:hAnsi="ETML L"/>
      <w:sz w:val="22"/>
      <w:szCs w:val="24"/>
      <w:lang w:val="fr-FR" w:eastAsia="fr-FR"/>
    </w:rPr>
  </w:style>
  <w:style w:type="paragraph" w:customStyle="1" w:styleId="TitreGauche">
    <w:name w:val="Titre Gauche"/>
    <w:basedOn w:val="Titrecentr"/>
    <w:autoRedefine/>
    <w:rsid w:val="00AA7DCA"/>
    <w:pPr>
      <w:jc w:val="left"/>
    </w:pPr>
    <w:rPr>
      <w:sz w:val="32"/>
      <w:szCs w:val="40"/>
    </w:rPr>
  </w:style>
  <w:style w:type="paragraph" w:styleId="Titre">
    <w:name w:val="Title"/>
    <w:basedOn w:val="Normal"/>
    <w:next w:val="Normal"/>
    <w:link w:val="TitreCar"/>
    <w:qFormat/>
    <w:rsid w:val="00C84588"/>
    <w:pPr>
      <w:spacing w:before="240"/>
      <w:jc w:val="center"/>
      <w:outlineLvl w:val="0"/>
    </w:pPr>
    <w:rPr>
      <w:rFonts w:asciiTheme="majorHAnsi" w:hAnsiTheme="majorHAnsi" w:cs="Arial"/>
      <w:b/>
      <w:bCs/>
      <w:kern w:val="28"/>
      <w:sz w:val="32"/>
      <w:szCs w:val="32"/>
    </w:rPr>
  </w:style>
  <w:style w:type="character" w:customStyle="1" w:styleId="TitreCar">
    <w:name w:val="Titre Car"/>
    <w:link w:val="Titre"/>
    <w:rsid w:val="00C84588"/>
    <w:rPr>
      <w:rFonts w:asciiTheme="majorHAnsi" w:hAnsiTheme="majorHAnsi" w:cs="Arial"/>
      <w:b/>
      <w:bCs/>
      <w:kern w:val="28"/>
      <w:sz w:val="32"/>
      <w:szCs w:val="32"/>
      <w:lang w:val="fr-FR" w:eastAsia="fr-FR"/>
    </w:rPr>
  </w:style>
  <w:style w:type="paragraph" w:styleId="NormalWeb">
    <w:name w:val="Normal (Web)"/>
    <w:basedOn w:val="Normal"/>
    <w:uiPriority w:val="99"/>
    <w:rsid w:val="002F72D7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paragraphe2">
    <w:name w:val="paragraphe2"/>
    <w:basedOn w:val="Normal"/>
    <w:link w:val="paragraphe2Car"/>
    <w:rsid w:val="00E024A1"/>
    <w:pPr>
      <w:ind w:left="1021"/>
    </w:pPr>
    <w:rPr>
      <w:szCs w:val="22"/>
    </w:rPr>
  </w:style>
  <w:style w:type="character" w:customStyle="1" w:styleId="paragraphe2Car">
    <w:name w:val="paragraphe2 Car"/>
    <w:link w:val="paragraphe2"/>
    <w:rsid w:val="00E024A1"/>
    <w:rPr>
      <w:rFonts w:ascii="Arial" w:hAnsi="Arial"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C617E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C617EB"/>
    <w:rPr>
      <w:rFonts w:ascii="Tahoma" w:hAnsi="Tahoma" w:cs="Tahoma"/>
      <w:sz w:val="16"/>
      <w:szCs w:val="16"/>
      <w:lang w:val="fr-FR" w:eastAsia="fr-FR"/>
    </w:rPr>
  </w:style>
  <w:style w:type="paragraph" w:customStyle="1" w:styleId="reponse">
    <w:name w:val="reponse"/>
    <w:basedOn w:val="Normal"/>
    <w:link w:val="reponseCar"/>
    <w:qFormat/>
    <w:rsid w:val="006826B0"/>
    <w:pPr>
      <w:contextualSpacing/>
      <w:jc w:val="left"/>
    </w:pPr>
    <w:rPr>
      <w:rFonts w:ascii="Courier New" w:hAnsi="Courier New" w:cs="Courier New"/>
      <w:color w:val="0070C0"/>
      <w:lang w:val="fr-CH"/>
    </w:rPr>
  </w:style>
  <w:style w:type="paragraph" w:styleId="Lgende">
    <w:name w:val="caption"/>
    <w:basedOn w:val="Normal"/>
    <w:next w:val="Normal"/>
    <w:unhideWhenUsed/>
    <w:qFormat/>
    <w:rsid w:val="00CB7550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reponseCar">
    <w:name w:val="reponse Car"/>
    <w:basedOn w:val="Policepardfaut"/>
    <w:link w:val="reponse"/>
    <w:rsid w:val="006826B0"/>
    <w:rPr>
      <w:rFonts w:ascii="Courier New" w:hAnsi="Courier New" w:cs="Courier New"/>
      <w:color w:val="0070C0"/>
      <w:sz w:val="22"/>
      <w:szCs w:val="24"/>
      <w:lang w:eastAsia="fr-FR"/>
    </w:rPr>
  </w:style>
  <w:style w:type="character" w:customStyle="1" w:styleId="Titre2Car">
    <w:name w:val="Titre 2 Car"/>
    <w:basedOn w:val="Policepardfaut"/>
    <w:link w:val="Titre2"/>
    <w:rsid w:val="00A06B86"/>
    <w:rPr>
      <w:rFonts w:asciiTheme="minorHAnsi" w:hAnsiTheme="minorHAnsi" w:cs="Arial"/>
      <w:bCs/>
      <w:i/>
      <w:iCs/>
      <w:sz w:val="28"/>
      <w:szCs w:val="28"/>
      <w:lang w:val="fr-FR" w:eastAsia="fr-FR"/>
    </w:rPr>
  </w:style>
  <w:style w:type="table" w:customStyle="1" w:styleId="TableauGrille4-Accentuation11">
    <w:name w:val="Tableau Grille 4 - Accentuation 11"/>
    <w:basedOn w:val="TableauNormal"/>
    <w:uiPriority w:val="49"/>
    <w:rsid w:val="00D07016"/>
    <w:rPr>
      <w:rFonts w:asciiTheme="minorHAnsi" w:hAnsiTheme="minorHAnsi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ufzhlung">
    <w:name w:val="Aufzählung"/>
    <w:basedOn w:val="Normal"/>
    <w:rsid w:val="007220E4"/>
    <w:pPr>
      <w:tabs>
        <w:tab w:val="num" w:pos="357"/>
      </w:tabs>
      <w:ind w:left="357" w:hanging="357"/>
    </w:pPr>
    <w:rPr>
      <w:sz w:val="20"/>
      <w:szCs w:val="20"/>
      <w:lang w:val="de-CH" w:eastAsia="de-DE"/>
    </w:rPr>
  </w:style>
  <w:style w:type="paragraph" w:customStyle="1" w:styleId="bq">
    <w:name w:val="bq"/>
    <w:basedOn w:val="Normal"/>
    <w:rsid w:val="007220E4"/>
    <w:pPr>
      <w:spacing w:before="100" w:beforeAutospacing="1" w:after="100" w:afterAutospacing="1"/>
    </w:pPr>
    <w:rPr>
      <w:rFonts w:ascii="Times New Roman" w:hAnsi="Times New Roman"/>
      <w:sz w:val="24"/>
      <w:szCs w:val="20"/>
      <w:lang w:val="fr-CH" w:eastAsia="fr-CH"/>
    </w:rPr>
  </w:style>
  <w:style w:type="character" w:styleId="CodeHTML">
    <w:name w:val="HTML Code"/>
    <w:rsid w:val="007220E4"/>
    <w:rPr>
      <w:rFonts w:ascii="Courier New" w:eastAsia="Times New Roman" w:hAnsi="Courier New" w:cs="Courier New"/>
      <w:sz w:val="20"/>
      <w:szCs w:val="20"/>
    </w:rPr>
  </w:style>
  <w:style w:type="table" w:customStyle="1" w:styleId="TableauGrille4-Accentuation110">
    <w:name w:val="Tableau Grille 4 - Accentuation 11"/>
    <w:basedOn w:val="TableauNormal"/>
    <w:uiPriority w:val="49"/>
    <w:rsid w:val="007220E4"/>
    <w:rPr>
      <w:rFonts w:asciiTheme="minorHAnsi" w:hAnsiTheme="minorHAnsi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lledetableau3">
    <w:name w:val="Table Grid 3"/>
    <w:basedOn w:val="TableauNormal"/>
    <w:unhideWhenUsed/>
    <w:rsid w:val="001F1172"/>
    <w:pPr>
      <w:spacing w:before="120"/>
    </w:pPr>
    <w:rPr>
      <w:rFonts w:asciiTheme="minorHAnsi" w:hAnsiTheme="minorHAnsi"/>
    </w:rPr>
    <w:tblPr>
      <w:jc w:val="center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H w:val="dotted" w:sz="4" w:space="0" w:color="000000"/>
        <w:insideV w:val="single" w:sz="6" w:space="0" w:color="000000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nhideWhenUsed/>
    <w:rsid w:val="00B1656C"/>
    <w:pPr>
      <w:spacing w:before="120"/>
    </w:pPr>
    <w:rPr>
      <w:rFonts w:asciiTheme="minorHAnsi" w:hAnsiTheme="minorHAns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pPr>
        <w:jc w:val="center"/>
      </w:pPr>
      <w:rPr>
        <w:b/>
      </w:rPr>
      <w:tblPr/>
      <w:tcPr>
        <w:vAlign w:val="center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-tteCar">
    <w:name w:val="En-tête Car"/>
    <w:basedOn w:val="Policepardfaut"/>
    <w:link w:val="En-tte"/>
    <w:uiPriority w:val="99"/>
    <w:rsid w:val="007220E4"/>
    <w:rPr>
      <w:rFonts w:asciiTheme="minorHAnsi" w:hAnsiTheme="minorHAnsi"/>
      <w:sz w:val="22"/>
      <w:szCs w:val="24"/>
      <w:lang w:val="fr-FR" w:eastAsia="fr-FR"/>
    </w:rPr>
  </w:style>
  <w:style w:type="paragraph" w:styleId="Sous-titre">
    <w:name w:val="Subtitle"/>
    <w:basedOn w:val="Normal"/>
    <w:next w:val="Normal"/>
    <w:link w:val="Sous-titreCar"/>
    <w:qFormat/>
    <w:rsid w:val="007220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lang w:val="fr-CH" w:eastAsia="fr-CH"/>
    </w:rPr>
  </w:style>
  <w:style w:type="character" w:customStyle="1" w:styleId="Sous-titreCar">
    <w:name w:val="Sous-titre Car"/>
    <w:basedOn w:val="Policepardfaut"/>
    <w:link w:val="Sous-titre"/>
    <w:rsid w:val="007220E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ccentuationintense">
    <w:name w:val="Intense Emphasis"/>
    <w:basedOn w:val="Policepardfaut"/>
    <w:uiPriority w:val="21"/>
    <w:qFormat/>
    <w:rsid w:val="007220E4"/>
    <w:rPr>
      <w:b/>
      <w:bCs/>
      <w:i/>
      <w:iCs/>
      <w:color w:val="4F81BD" w:themeColor="accent1"/>
    </w:rPr>
  </w:style>
  <w:style w:type="character" w:customStyle="1" w:styleId="innersql">
    <w:name w:val="inner_sql"/>
    <w:basedOn w:val="Policepardfaut"/>
    <w:rsid w:val="007220E4"/>
  </w:style>
  <w:style w:type="character" w:customStyle="1" w:styleId="syntaxalpha">
    <w:name w:val="syntax_alpha"/>
    <w:basedOn w:val="Policepardfaut"/>
    <w:rsid w:val="007220E4"/>
  </w:style>
  <w:style w:type="character" w:customStyle="1" w:styleId="syntaxquote">
    <w:name w:val="syntax_quote"/>
    <w:basedOn w:val="Policepardfaut"/>
    <w:rsid w:val="007220E4"/>
  </w:style>
  <w:style w:type="character" w:customStyle="1" w:styleId="syntaxpunct">
    <w:name w:val="syntax_punct"/>
    <w:basedOn w:val="Policepardfaut"/>
    <w:rsid w:val="007220E4"/>
  </w:style>
  <w:style w:type="character" w:customStyle="1" w:styleId="syntaxdigit">
    <w:name w:val="syntax_digit"/>
    <w:basedOn w:val="Policepardfaut"/>
    <w:rsid w:val="007220E4"/>
  </w:style>
  <w:style w:type="character" w:styleId="lev">
    <w:name w:val="Strong"/>
    <w:basedOn w:val="Policepardfaut"/>
    <w:uiPriority w:val="22"/>
    <w:qFormat/>
    <w:rsid w:val="007220E4"/>
    <w:rPr>
      <w:b/>
      <w:bCs/>
    </w:rPr>
  </w:style>
  <w:style w:type="table" w:styleId="Grilledetableau4">
    <w:name w:val="Table Grid 4"/>
    <w:basedOn w:val="TableauNormal"/>
    <w:rsid w:val="007220E4"/>
    <w:rPr>
      <w:rFonts w:asciiTheme="minorHAnsi" w:hAnsiTheme="minorHAnsi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itre1Car">
    <w:name w:val="Titre 1 Car"/>
    <w:basedOn w:val="Policepardfaut"/>
    <w:link w:val="Titre1"/>
    <w:rsid w:val="007220E4"/>
    <w:rPr>
      <w:rFonts w:asciiTheme="majorHAnsi" w:hAnsiTheme="majorHAnsi" w:cs="Arial"/>
      <w:b/>
      <w:bCs/>
      <w:kern w:val="32"/>
      <w:sz w:val="28"/>
      <w:szCs w:val="32"/>
      <w:lang w:val="fr-FR" w:eastAsia="fr-FR"/>
    </w:rPr>
  </w:style>
  <w:style w:type="character" w:customStyle="1" w:styleId="CorpsdetexteCar">
    <w:name w:val="Corps de texte Car"/>
    <w:basedOn w:val="Policepardfaut"/>
    <w:link w:val="Corpsdetexte"/>
    <w:rsid w:val="007220E4"/>
    <w:rPr>
      <w:rFonts w:asciiTheme="minorHAnsi" w:hAnsiTheme="minorHAnsi"/>
      <w:sz w:val="22"/>
      <w:lang w:eastAsia="fr-FR"/>
    </w:rPr>
  </w:style>
  <w:style w:type="paragraph" w:styleId="Paragraphedeliste">
    <w:name w:val="List Paragraph"/>
    <w:basedOn w:val="Normal"/>
    <w:uiPriority w:val="34"/>
    <w:qFormat/>
    <w:rsid w:val="00D51F4D"/>
    <w:pPr>
      <w:numPr>
        <w:numId w:val="16"/>
      </w:numPr>
      <w:contextualSpacing/>
    </w:pPr>
    <w:rPr>
      <w:szCs w:val="22"/>
      <w:lang w:val="fr-CH" w:eastAsia="fr-CH"/>
    </w:rPr>
  </w:style>
  <w:style w:type="character" w:customStyle="1" w:styleId="nowrap">
    <w:name w:val="nowrap"/>
    <w:basedOn w:val="Policepardfaut"/>
    <w:rsid w:val="007220E4"/>
  </w:style>
  <w:style w:type="paragraph" w:styleId="TM2">
    <w:name w:val="toc 2"/>
    <w:basedOn w:val="Normal"/>
    <w:next w:val="Normal"/>
    <w:autoRedefine/>
    <w:uiPriority w:val="39"/>
    <w:unhideWhenUsed/>
    <w:rsid w:val="007B33CF"/>
    <w:pPr>
      <w:tabs>
        <w:tab w:val="left" w:pos="568"/>
        <w:tab w:val="right" w:leader="dot" w:pos="6977"/>
      </w:tabs>
      <w:spacing w:after="100"/>
      <w:ind w:left="221"/>
    </w:pPr>
    <w:rPr>
      <w:sz w:val="16"/>
    </w:rPr>
  </w:style>
  <w:style w:type="table" w:styleId="Grilledetableauclaire">
    <w:name w:val="Grid Table Light"/>
    <w:basedOn w:val="TableauNormal"/>
    <w:uiPriority w:val="40"/>
    <w:rsid w:val="00B165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5">
    <w:name w:val="Plain Table 5"/>
    <w:basedOn w:val="TableauNormal"/>
    <w:uiPriority w:val="45"/>
    <w:rsid w:val="00F1394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Lienhypertextesuivivisit">
    <w:name w:val="FollowedHyperlink"/>
    <w:basedOn w:val="Policepardfaut"/>
    <w:semiHidden/>
    <w:unhideWhenUsed/>
    <w:rsid w:val="00E8533E"/>
    <w:rPr>
      <w:color w:val="800080" w:themeColor="followedHyperlink"/>
      <w:u w:val="single"/>
    </w:rPr>
  </w:style>
  <w:style w:type="paragraph" w:customStyle="1" w:styleId="Tableau-instruction">
    <w:name w:val="Tableau - instruction"/>
    <w:basedOn w:val="Normal"/>
    <w:qFormat/>
    <w:rsid w:val="00171BF1"/>
    <w:rPr>
      <w:bCs/>
    </w:rPr>
  </w:style>
  <w:style w:type="character" w:styleId="Accentuation">
    <w:name w:val="Emphasis"/>
    <w:basedOn w:val="Policepardfaut"/>
    <w:qFormat/>
    <w:rsid w:val="0006364D"/>
    <w:rPr>
      <w:i/>
      <w:iCs/>
    </w:rPr>
  </w:style>
  <w:style w:type="character" w:styleId="Mentionnonrsolue">
    <w:name w:val="Unresolved Mention"/>
    <w:basedOn w:val="Policepardfaut"/>
    <w:uiPriority w:val="99"/>
    <w:semiHidden/>
    <w:unhideWhenUsed/>
    <w:rsid w:val="007C4F51"/>
    <w:rPr>
      <w:color w:val="605E5C"/>
      <w:shd w:val="clear" w:color="auto" w:fill="E1DFDD"/>
    </w:rPr>
  </w:style>
  <w:style w:type="paragraph" w:customStyle="1" w:styleId="RponseVrai-Faux">
    <w:name w:val="Réponse Vrai - Faux"/>
    <w:basedOn w:val="Normal"/>
    <w:qFormat/>
    <w:rsid w:val="006826B0"/>
    <w:pPr>
      <w:jc w:val="center"/>
    </w:pPr>
    <w:rPr>
      <w:rFonts w:ascii="Courier New" w:hAnsi="Courier New" w:cs="Courier New"/>
      <w:b/>
      <w:color w:val="0070C0"/>
      <w:sz w:val="28"/>
      <w:szCs w:val="28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0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5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1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1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7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7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1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4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7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fpggz\Documents\mes-modeles\Normal-ES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2929DE57BB17458CB0D35C9AAC1F88" ma:contentTypeVersion="12" ma:contentTypeDescription="Crée un document." ma:contentTypeScope="" ma:versionID="7a88959f295b0fc43632aa0d795c35cb">
  <xsd:schema xmlns:xsd="http://www.w3.org/2001/XMLSchema" xmlns:xs="http://www.w3.org/2001/XMLSchema" xmlns:p="http://schemas.microsoft.com/office/2006/metadata/properties" xmlns:ns2="8c96d862-b3ab-42ad-a87d-70a9fd680a8b" xmlns:ns3="4f59afc1-9a8a-4fb4-a375-c0d981ade2a0" targetNamespace="http://schemas.microsoft.com/office/2006/metadata/properties" ma:root="true" ma:fieldsID="699e61811851b41474b985f5f56bf36e" ns2:_="" ns3:_="">
    <xsd:import namespace="8c96d862-b3ab-42ad-a87d-70a9fd680a8b"/>
    <xsd:import namespace="4f59afc1-9a8a-4fb4-a375-c0d981ade2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96d862-b3ab-42ad-a87d-70a9fd680a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59afc1-9a8a-4fb4-a375-c0d981ade2a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B8BBC-9D6E-4093-9A7F-7E11663FB0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704E32-DE27-4F3F-83DE-8CE946D4CC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FCDCF1-3733-45D6-A941-86D1DFD2AB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96d862-b3ab-42ad-a87d-70a9fd680a8b"/>
    <ds:schemaRef ds:uri="4f59afc1-9a8a-4fb4-a375-c0d981ade2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DE4EEC-5528-402F-ABEA-C5150CC7B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Normal-ES.dotm</Template>
  <TotalTime>730</TotalTime>
  <Pages>3</Pages>
  <Words>469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 Gruaz</dc:creator>
  <cp:lastModifiedBy>Luca Böhlen</cp:lastModifiedBy>
  <cp:revision>830</cp:revision>
  <cp:lastPrinted>2019-10-29T06:40:00Z</cp:lastPrinted>
  <dcterms:created xsi:type="dcterms:W3CDTF">2019-10-29T06:40:00Z</dcterms:created>
  <dcterms:modified xsi:type="dcterms:W3CDTF">2022-06-09T06:20:00Z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0x010100762929DE57BB17458CB0D35C9AAC1F88</vt:lpwstr>
  </property>
</Properties>
</file>